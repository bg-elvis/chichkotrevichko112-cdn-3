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B2750" w14:textId="0677A383" w:rsidR="00B9558A" w:rsidRDefault="00B9558A" w:rsidP="00B9558A">
      <w:pPr>
        <w:rPr>
          <w:rStyle w:val="Strong"/>
          <w:rFonts w:ascii="Arial" w:hAnsi="Arial" w:cs="Arial"/>
          <w:bCs/>
          <w:i/>
          <w:sz w:val="17"/>
          <w:szCs w:val="17"/>
          <w:lang w:val="en-US"/>
        </w:rPr>
      </w:pPr>
      <w:r>
        <w:rPr>
          <w:rStyle w:val="Strong"/>
          <w:rFonts w:ascii="Arial" w:hAnsi="Arial" w:cs="Arial"/>
          <w:bCs/>
          <w:i/>
          <w:sz w:val="17"/>
          <w:szCs w:val="17"/>
          <w:lang w:val="en-US"/>
        </w:rPr>
        <w:tab/>
      </w:r>
      <w:r>
        <w:rPr>
          <w:rStyle w:val="Strong"/>
          <w:rFonts w:ascii="Arial" w:hAnsi="Arial" w:cs="Arial"/>
          <w:bCs/>
          <w:i/>
          <w:sz w:val="17"/>
          <w:szCs w:val="17"/>
          <w:lang w:val="en-US"/>
        </w:rPr>
        <w:tab/>
      </w:r>
      <w:r>
        <w:rPr>
          <w:rStyle w:val="Strong"/>
          <w:rFonts w:ascii="Arial" w:hAnsi="Arial" w:cs="Arial"/>
          <w:bCs/>
          <w:i/>
          <w:sz w:val="17"/>
          <w:szCs w:val="17"/>
          <w:lang w:val="en-US"/>
        </w:rPr>
        <w:tab/>
      </w:r>
      <w:r>
        <w:rPr>
          <w:rStyle w:val="Strong"/>
          <w:rFonts w:ascii="Arial" w:hAnsi="Arial" w:cs="Arial"/>
          <w:bCs/>
          <w:i/>
          <w:sz w:val="17"/>
          <w:szCs w:val="17"/>
          <w:lang w:val="en-US"/>
        </w:rPr>
        <w:tab/>
      </w:r>
      <w:r w:rsidR="00715477">
        <w:rPr>
          <w:noProof/>
        </w:rPr>
        <w:drawing>
          <wp:inline distT="0" distB="0" distL="0" distR="0" wp14:anchorId="50753E8E" wp14:editId="0330E96D">
            <wp:extent cx="3832860" cy="7239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00546" w14:textId="77777777" w:rsidR="00B9558A" w:rsidRDefault="00B9558A" w:rsidP="00B9558A">
      <w:pPr>
        <w:rPr>
          <w:rStyle w:val="Strong"/>
          <w:rFonts w:ascii="Arial" w:hAnsi="Arial" w:cs="Arial"/>
          <w:bCs/>
          <w:i/>
          <w:sz w:val="17"/>
          <w:szCs w:val="17"/>
          <w:lang w:val="en-US"/>
        </w:rPr>
      </w:pPr>
    </w:p>
    <w:p w14:paraId="407726C5" w14:textId="686F6F62" w:rsidR="00B9558A" w:rsidRDefault="00715477" w:rsidP="00B9558A">
      <w:pPr>
        <w:rPr>
          <w:rFonts w:ascii="Arial" w:hAnsi="Arial" w:cs="Arial"/>
          <w:b/>
          <w:i/>
          <w:sz w:val="17"/>
          <w:szCs w:val="17"/>
        </w:rPr>
      </w:pPr>
      <w:r w:rsidRPr="001C6E1D">
        <w:rPr>
          <w:rStyle w:val="Strong"/>
          <w:b w:val="0"/>
          <w:noProof/>
        </w:rPr>
        <w:drawing>
          <wp:inline distT="0" distB="0" distL="0" distR="0" wp14:anchorId="3CEDAB19" wp14:editId="54309FCD">
            <wp:extent cx="6644640" cy="2514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598" w:type="dxa"/>
        <w:tblBorders>
          <w:top w:val="double" w:sz="4" w:space="0" w:color="auto"/>
          <w:bottom w:val="double" w:sz="4" w:space="0" w:color="auto"/>
          <w:insideH w:val="dashSmallGap" w:sz="4" w:space="0" w:color="auto"/>
          <w:insideV w:val="dashSmallGap" w:sz="4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0598"/>
      </w:tblGrid>
      <w:tr w:rsidR="00B9558A" w:rsidRPr="00D91535" w14:paraId="515F1EA6" w14:textId="77777777" w:rsidTr="00B9558A">
        <w:trPr>
          <w:trHeight w:val="650"/>
        </w:trPr>
        <w:tc>
          <w:tcPr>
            <w:tcW w:w="10598" w:type="dxa"/>
            <w:tcBorders>
              <w:top w:val="thinThickLargeGap" w:sz="24" w:space="0" w:color="auto"/>
            </w:tcBorders>
          </w:tcPr>
          <w:p w14:paraId="36173353" w14:textId="77777777" w:rsidR="00B9558A" w:rsidRPr="002C2C16" w:rsidRDefault="00B9558A" w:rsidP="00B9558A">
            <w:pPr>
              <w:tabs>
                <w:tab w:val="left" w:pos="-720"/>
                <w:tab w:val="left" w:pos="4320"/>
                <w:tab w:val="left" w:pos="7020"/>
              </w:tabs>
              <w:rPr>
                <w:rFonts w:ascii="Arial" w:hAnsi="Arial" w:cs="Arial"/>
                <w:sz w:val="10"/>
                <w:szCs w:val="10"/>
              </w:rPr>
            </w:pPr>
          </w:p>
          <w:p w14:paraId="3318D63D" w14:textId="77777777" w:rsidR="00B9558A" w:rsidRPr="00AF1AAE" w:rsidRDefault="00B9558A" w:rsidP="00B9558A">
            <w:pPr>
              <w:tabs>
                <w:tab w:val="left" w:pos="-720"/>
                <w:tab w:val="left" w:pos="4320"/>
                <w:tab w:val="left" w:pos="7020"/>
              </w:tabs>
              <w:rPr>
                <w:rFonts w:ascii="Arial" w:hAnsi="Arial" w:cs="Arial"/>
                <w:i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Поръчка №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0" w:name="OrderID"/>
            <w:bookmarkEnd w:id="0"/>
            <w:r w:rsidR="00715477">
              <w:rPr>
                <w:rFonts w:ascii="Arial" w:hAnsi="Arial" w:cs="Arial"/>
                <w:sz w:val="17"/>
                <w:szCs w:val="17"/>
              </w:rPr>
              <w:t>673</w:t>
            </w:r>
            <w:r w:rsidRPr="00D91535">
              <w:rPr>
                <w:rFonts w:ascii="Arial" w:hAnsi="Arial" w:cs="Arial"/>
                <w:i/>
                <w:sz w:val="17"/>
                <w:szCs w:val="17"/>
                <w:lang w:val="ru-RU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Приета на: </w:t>
            </w:r>
            <w:bookmarkStart w:id="1" w:name="OrderDate"/>
            <w:bookmarkEnd w:id="1"/>
            <w:r w:rsidR="00715477">
              <w:rPr>
                <w:rFonts w:ascii="Arial" w:hAnsi="Arial" w:cs="Arial"/>
                <w:sz w:val="17"/>
                <w:szCs w:val="17"/>
              </w:rPr>
              <w:t>20.09.2024  14:35</w:t>
            </w:r>
          </w:p>
          <w:p w14:paraId="5ADFA8E4" w14:textId="77777777" w:rsidR="00B9558A" w:rsidRPr="00D91535" w:rsidRDefault="00B9558A" w:rsidP="00B9558A">
            <w:pPr>
              <w:tabs>
                <w:tab w:val="left" w:pos="-720"/>
                <w:tab w:val="left" w:pos="43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Вид:</w:t>
            </w:r>
            <w:r w:rsidRPr="00D91535">
              <w:rPr>
                <w:rFonts w:ascii="Arial" w:hAnsi="Arial" w:cs="Arial"/>
                <w:b/>
                <w:sz w:val="17"/>
                <w:szCs w:val="17"/>
                <w:lang w:val="en-US"/>
              </w:rPr>
              <w:t xml:space="preserve"> </w:t>
            </w:r>
            <w:bookmarkStart w:id="2" w:name="BuySell"/>
            <w:bookmarkEnd w:id="2"/>
            <w:r w:rsidR="00715477">
              <w:rPr>
                <w:rFonts w:ascii="Arial" w:hAnsi="Arial" w:cs="Arial"/>
                <w:b/>
                <w:sz w:val="17"/>
                <w:szCs w:val="17"/>
                <w:lang w:val="en-US"/>
              </w:rPr>
              <w:t>ПРОДАЖБА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Място на  приемане: </w:t>
            </w:r>
            <w:bookmarkStart w:id="3" w:name="Office"/>
            <w:bookmarkEnd w:id="3"/>
            <w:r w:rsidR="00715477">
              <w:rPr>
                <w:rFonts w:ascii="Arial" w:hAnsi="Arial" w:cs="Arial"/>
                <w:sz w:val="17"/>
                <w:szCs w:val="17"/>
              </w:rPr>
              <w:t>Централа</w:t>
            </w:r>
          </w:p>
        </w:tc>
      </w:tr>
      <w:tr w:rsidR="00B9558A" w:rsidRPr="00D91535" w14:paraId="14B15A2B" w14:textId="77777777" w:rsidTr="00B9558A">
        <w:trPr>
          <w:trHeight w:val="998"/>
        </w:trPr>
        <w:tc>
          <w:tcPr>
            <w:tcW w:w="10598" w:type="dxa"/>
          </w:tcPr>
          <w:p w14:paraId="4927AEC1" w14:textId="77777777" w:rsidR="00B9558A" w:rsidRPr="00D91535" w:rsidRDefault="00B9558A" w:rsidP="00B9558A">
            <w:pPr>
              <w:rPr>
                <w:rFonts w:ascii="Arial" w:hAnsi="Arial" w:cs="Arial"/>
                <w:sz w:val="10"/>
                <w:szCs w:val="10"/>
                <w:lang w:val="en-US"/>
              </w:rPr>
            </w:pPr>
          </w:p>
          <w:p w14:paraId="126803E6" w14:textId="77777777" w:rsidR="00B9558A" w:rsidRPr="00AF1AAE" w:rsidRDefault="00B9558A" w:rsidP="00B9558A">
            <w:pPr>
              <w:rPr>
                <w:rFonts w:ascii="Arial" w:hAnsi="Arial" w:cs="Arial"/>
                <w:b/>
                <w:i/>
                <w:sz w:val="17"/>
                <w:szCs w:val="17"/>
                <w:lang w:val="en-US"/>
              </w:rPr>
            </w:pPr>
            <w:r w:rsidRPr="00E61BC4">
              <w:rPr>
                <w:rFonts w:ascii="Arial" w:hAnsi="Arial" w:cs="Arial"/>
                <w:b/>
                <w:sz w:val="17"/>
                <w:szCs w:val="17"/>
              </w:rPr>
              <w:t xml:space="preserve">Клиент № </w:t>
            </w:r>
            <w:bookmarkStart w:id="4" w:name="ClientID"/>
            <w:bookmarkEnd w:id="4"/>
            <w:r w:rsidR="00715477">
              <w:rPr>
                <w:rFonts w:ascii="Arial" w:hAnsi="Arial" w:cs="Arial"/>
                <w:b/>
                <w:sz w:val="17"/>
                <w:szCs w:val="17"/>
              </w:rPr>
              <w:t>275</w:t>
            </w:r>
            <w:r w:rsidRPr="00D91535">
              <w:rPr>
                <w:rFonts w:ascii="Arial" w:hAnsi="Arial" w:cs="Arial"/>
                <w:b/>
                <w:i/>
                <w:sz w:val="17"/>
                <w:szCs w:val="17"/>
                <w:lang w:val="ru-RU"/>
              </w:rPr>
              <w:tab/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>ЕГН</w:t>
            </w:r>
            <w:r w:rsidRPr="00D91535">
              <w:rPr>
                <w:rFonts w:ascii="Arial" w:hAnsi="Arial" w:cs="Arial"/>
                <w:b/>
                <w:sz w:val="17"/>
                <w:szCs w:val="17"/>
                <w:lang w:val="ru-RU"/>
              </w:rPr>
              <w:t>/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 xml:space="preserve">БУЛСТАТ: </w:t>
            </w:r>
            <w:bookmarkStart w:id="5" w:name="BULEGN"/>
            <w:bookmarkEnd w:id="5"/>
            <w:r w:rsidR="00715477">
              <w:rPr>
                <w:rFonts w:ascii="Arial" w:hAnsi="Arial" w:cs="Arial"/>
                <w:b/>
                <w:sz w:val="17"/>
                <w:szCs w:val="17"/>
              </w:rPr>
              <w:t>106588084</w:t>
            </w:r>
          </w:p>
          <w:p w14:paraId="3B6A439B" w14:textId="77777777" w:rsidR="00B9558A" w:rsidRPr="00D91535" w:rsidRDefault="00B9558A" w:rsidP="00B9558A">
            <w:pPr>
              <w:tabs>
                <w:tab w:val="left" w:pos="7020"/>
              </w:tabs>
              <w:rPr>
                <w:rFonts w:ascii="Arial" w:hAnsi="Arial" w:cs="Arial"/>
                <w:b/>
                <w:i/>
                <w:sz w:val="17"/>
                <w:szCs w:val="17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Име:</w:t>
            </w:r>
            <w:bookmarkStart w:id="6" w:name="ClientName"/>
            <w:bookmarkEnd w:id="6"/>
            <w:r w:rsidR="00715477">
              <w:rPr>
                <w:rFonts w:ascii="Arial" w:hAnsi="Arial" w:cs="Arial"/>
                <w:b/>
                <w:sz w:val="17"/>
                <w:szCs w:val="17"/>
              </w:rPr>
              <w:t>ТИБИЕЛ ЕООД</w:t>
            </w:r>
            <w:r w:rsidRPr="00D91535">
              <w:rPr>
                <w:rFonts w:ascii="Arial" w:hAnsi="Arial" w:cs="Arial"/>
                <w:b/>
                <w:i/>
                <w:sz w:val="17"/>
                <w:szCs w:val="17"/>
                <w:lang w:val="ru-RU"/>
              </w:rPr>
              <w:tab/>
            </w:r>
            <w:r w:rsidRPr="00D91535">
              <w:rPr>
                <w:rFonts w:ascii="Arial" w:hAnsi="Arial" w:cs="Arial"/>
                <w:b/>
                <w:sz w:val="17"/>
                <w:szCs w:val="17"/>
                <w:lang w:val="en-US"/>
              </w:rPr>
              <w:t xml:space="preserve"> </w:t>
            </w:r>
          </w:p>
          <w:p w14:paraId="76B05BDC" w14:textId="77777777" w:rsidR="00B9558A" w:rsidRPr="00D91535" w:rsidRDefault="00B9558A" w:rsidP="00B9558A">
            <w:pPr>
              <w:tabs>
                <w:tab w:val="left" w:pos="7020"/>
              </w:tabs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>Адрес:</w:t>
            </w:r>
            <w:bookmarkStart w:id="7" w:name="ClientAddress"/>
            <w:bookmarkEnd w:id="7"/>
            <w:r w:rsidR="00715477">
              <w:rPr>
                <w:rFonts w:ascii="Arial" w:hAnsi="Arial" w:cs="Arial"/>
                <w:sz w:val="17"/>
                <w:szCs w:val="17"/>
              </w:rPr>
              <w:t>ПЕРНИК , ПЛОЩАД СВЕТИ ИВАН РИЛСКИ № 1</w:t>
            </w:r>
            <w:r w:rsidRPr="00D91535">
              <w:rPr>
                <w:rFonts w:ascii="Arial" w:hAnsi="Arial" w:cs="Arial"/>
                <w:i/>
                <w:sz w:val="17"/>
                <w:szCs w:val="17"/>
                <w:lang w:val="ru-RU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  <w:p w14:paraId="66C0FCDB" w14:textId="77777777" w:rsidR="00B9558A" w:rsidRPr="00D91535" w:rsidRDefault="00B9558A" w:rsidP="00B9558A">
            <w:pPr>
              <w:tabs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>Пълномощник/представляващ:</w:t>
            </w:r>
            <w:r w:rsidRPr="00D91535">
              <w:rPr>
                <w:rFonts w:ascii="Arial" w:hAnsi="Arial" w:cs="Arial"/>
                <w:sz w:val="17"/>
                <w:szCs w:val="17"/>
                <w:lang w:val="en-US"/>
              </w:rPr>
              <w:t xml:space="preserve"> </w:t>
            </w:r>
            <w:bookmarkStart w:id="8" w:name="PulnomoshtnikFull"/>
            <w:bookmarkEnd w:id="8"/>
            <w:r w:rsidR="00715477">
              <w:rPr>
                <w:rFonts w:ascii="Arial" w:hAnsi="Arial" w:cs="Arial"/>
                <w:sz w:val="17"/>
                <w:szCs w:val="17"/>
                <w:lang w:val="en-US"/>
              </w:rPr>
              <w:t>ДИМИТЪР ЙОРДАНОВ ИВАНОВ, ЕГН 7610267220,  клиентски № 274</w:t>
            </w:r>
          </w:p>
        </w:tc>
      </w:tr>
      <w:tr w:rsidR="00B9558A" w:rsidRPr="00D91535" w14:paraId="1EE44E3A" w14:textId="77777777" w:rsidTr="00B9558A">
        <w:trPr>
          <w:trHeight w:val="1744"/>
        </w:trPr>
        <w:tc>
          <w:tcPr>
            <w:tcW w:w="10598" w:type="dxa"/>
          </w:tcPr>
          <w:p w14:paraId="72DCD9B7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>Вид ценни книжа:</w:t>
            </w:r>
            <w:bookmarkStart w:id="9" w:name="ShareType"/>
            <w:bookmarkEnd w:id="9"/>
            <w:r w:rsidR="00715477">
              <w:rPr>
                <w:rFonts w:ascii="Arial" w:hAnsi="Arial" w:cs="Arial"/>
                <w:sz w:val="17"/>
                <w:szCs w:val="17"/>
              </w:rPr>
              <w:t>Стоки</w:t>
            </w:r>
            <w:r w:rsidRPr="00D91535">
              <w:rPr>
                <w:rFonts w:ascii="Arial" w:hAnsi="Arial" w:cs="Arial"/>
                <w:sz w:val="17"/>
                <w:szCs w:val="17"/>
              </w:rPr>
              <w:tab/>
              <w:t xml:space="preserve">Пазар: </w:t>
            </w:r>
            <w:bookmarkStart w:id="10" w:name="Pazar"/>
            <w:bookmarkEnd w:id="10"/>
            <w:r w:rsidR="00715477">
              <w:rPr>
                <w:rFonts w:ascii="Arial" w:hAnsi="Arial" w:cs="Arial"/>
                <w:sz w:val="17"/>
                <w:szCs w:val="17"/>
              </w:rPr>
              <w:t>извънборсов пазар (OTC)</w:t>
            </w:r>
          </w:p>
          <w:p w14:paraId="1D99473B" w14:textId="77777777" w:rsidR="00B9558A" w:rsidRPr="00AF1AAE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Емитент:</w:t>
            </w:r>
            <w:bookmarkStart w:id="11" w:name="Emitent"/>
            <w:bookmarkEnd w:id="11"/>
            <w:r w:rsidR="00715477">
              <w:rPr>
                <w:rFonts w:ascii="Arial" w:hAnsi="Arial" w:cs="Arial"/>
                <w:b/>
                <w:sz w:val="17"/>
                <w:szCs w:val="17"/>
              </w:rPr>
              <w:t>Европейска схема за търговия с емисии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Валидност: </w:t>
            </w:r>
            <w:bookmarkStart w:id="12" w:name="Validnost"/>
            <w:bookmarkEnd w:id="12"/>
            <w:r w:rsidR="00715477">
              <w:rPr>
                <w:rFonts w:ascii="Arial" w:hAnsi="Arial" w:cs="Arial"/>
                <w:sz w:val="17"/>
                <w:szCs w:val="17"/>
              </w:rPr>
              <w:t>до дата  19.09.2025 г.</w:t>
            </w:r>
          </w:p>
          <w:p w14:paraId="1C4E5EC1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ISIN: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13" w:name="ISIN"/>
            <w:bookmarkEnd w:id="13"/>
            <w:r w:rsidR="00715477">
              <w:rPr>
                <w:rFonts w:ascii="Arial" w:hAnsi="Arial" w:cs="Arial"/>
                <w:sz w:val="17"/>
                <w:szCs w:val="17"/>
              </w:rPr>
              <w:t>EU000A1RRN98</w:t>
            </w:r>
            <w:r w:rsidRPr="00D91535">
              <w:rPr>
                <w:rFonts w:ascii="Arial" w:hAnsi="Arial" w:cs="Arial"/>
                <w:sz w:val="17"/>
                <w:szCs w:val="17"/>
              </w:rPr>
              <w:tab/>
              <w:t xml:space="preserve">Пакет: </w:t>
            </w:r>
            <w:bookmarkStart w:id="14" w:name="Package"/>
            <w:bookmarkEnd w:id="14"/>
          </w:p>
          <w:p w14:paraId="0595CE0F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 xml:space="preserve">Дата: </w:t>
            </w:r>
            <w:bookmarkStart w:id="15" w:name="ShareDate"/>
            <w:bookmarkEnd w:id="15"/>
            <w:r w:rsidRPr="00D91535">
              <w:rPr>
                <w:rFonts w:ascii="Arial" w:hAnsi="Arial" w:cs="Arial"/>
                <w:sz w:val="17"/>
                <w:szCs w:val="17"/>
              </w:rPr>
              <w:tab/>
              <w:t xml:space="preserve">Падеж: </w:t>
            </w:r>
            <w:bookmarkStart w:id="16" w:name="ExpDate"/>
            <w:bookmarkEnd w:id="16"/>
          </w:p>
          <w:p w14:paraId="5F0ED4E9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 xml:space="preserve">Номинал: </w:t>
            </w:r>
            <w:bookmarkStart w:id="17" w:name="Nominal"/>
            <w:bookmarkEnd w:id="17"/>
            <w:r w:rsidRPr="00D91535">
              <w:rPr>
                <w:rFonts w:ascii="Arial" w:hAnsi="Arial" w:cs="Arial"/>
                <w:sz w:val="17"/>
                <w:szCs w:val="17"/>
              </w:rPr>
              <w:tab/>
              <w:t xml:space="preserve">Купон: </w:t>
            </w:r>
            <w:bookmarkStart w:id="18" w:name="EmProcent"/>
            <w:bookmarkEnd w:id="18"/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19" w:name="LihPeriod"/>
            <w:bookmarkEnd w:id="19"/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20" w:name="OlihSystem"/>
            <w:bookmarkEnd w:id="20"/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  <w:p w14:paraId="570AE914" w14:textId="77777777" w:rsidR="00B9558A" w:rsidRPr="008E61AF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Брой ЦК:</w:t>
            </w:r>
            <w:bookmarkStart w:id="21" w:name="ShareCountSIS"/>
            <w:bookmarkEnd w:id="21"/>
            <w:r w:rsidR="00715477">
              <w:rPr>
                <w:rFonts w:ascii="Arial" w:hAnsi="Arial" w:cs="Arial"/>
                <w:b/>
                <w:sz w:val="17"/>
                <w:szCs w:val="17"/>
              </w:rPr>
              <w:t>159200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По препоръка на ИП: </w:t>
            </w:r>
            <w:bookmarkStart w:id="22" w:name="IPAdviceNO"/>
            <w:bookmarkEnd w:id="22"/>
            <w:r w:rsidR="00715477">
              <w:rPr>
                <w:rFonts w:ascii="Arial" w:hAnsi="Arial" w:cs="Arial"/>
                <w:sz w:val="17"/>
                <w:szCs w:val="17"/>
              </w:rPr>
              <w:t>[  ]</w:t>
            </w:r>
          </w:p>
          <w:p w14:paraId="589C7676" w14:textId="77777777" w:rsidR="00B9558A" w:rsidRPr="008E61AF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b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Цена:</w:t>
            </w:r>
            <w:bookmarkStart w:id="23" w:name="SharePrice"/>
            <w:bookmarkEnd w:id="23"/>
            <w:r w:rsidR="00715477">
              <w:rPr>
                <w:rFonts w:ascii="Arial" w:hAnsi="Arial" w:cs="Arial"/>
                <w:b/>
                <w:sz w:val="17"/>
                <w:szCs w:val="17"/>
              </w:rPr>
              <w:t>85.000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ab/>
              <w:t xml:space="preserve">Вид: </w:t>
            </w:r>
            <w:bookmarkStart w:id="24" w:name="OrderType"/>
            <w:bookmarkEnd w:id="24"/>
            <w:r w:rsidR="00715477">
              <w:rPr>
                <w:rFonts w:ascii="Arial" w:hAnsi="Arial" w:cs="Arial"/>
                <w:b/>
                <w:sz w:val="17"/>
                <w:szCs w:val="17"/>
              </w:rPr>
              <w:t>лимитирана</w:t>
            </w:r>
          </w:p>
          <w:p w14:paraId="057970AD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 xml:space="preserve">Обща стойност: </w:t>
            </w:r>
            <w:bookmarkStart w:id="25" w:name="ObshtaStoinost"/>
            <w:bookmarkEnd w:id="25"/>
            <w:r w:rsidR="00715477">
              <w:rPr>
                <w:rFonts w:ascii="Arial" w:hAnsi="Arial" w:cs="Arial"/>
                <w:b/>
                <w:sz w:val="17"/>
                <w:szCs w:val="17"/>
              </w:rPr>
              <w:t>EUR 13 532 000.00 (словом: тринадесет милиона петстотин тридесет и два хиляди)</w:t>
            </w:r>
          </w:p>
        </w:tc>
      </w:tr>
      <w:tr w:rsidR="00B9558A" w:rsidRPr="00D91535" w14:paraId="61F1F476" w14:textId="77777777" w:rsidTr="00B9558A">
        <w:tc>
          <w:tcPr>
            <w:tcW w:w="10598" w:type="dxa"/>
          </w:tcPr>
          <w:p w14:paraId="3799D572" w14:textId="77777777" w:rsidR="00B9558A" w:rsidRPr="004F2262" w:rsidRDefault="00B9558A" w:rsidP="00B9558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4F2262">
              <w:rPr>
                <w:rFonts w:ascii="Arial" w:hAnsi="Arial" w:cs="Arial"/>
                <w:i/>
                <w:sz w:val="16"/>
                <w:szCs w:val="16"/>
              </w:rPr>
              <w:t xml:space="preserve">Плащане: </w:t>
            </w:r>
            <w:bookmarkStart w:id="26" w:name="PaymentMethod"/>
            <w:bookmarkEnd w:id="26"/>
            <w:r w:rsidR="00715477">
              <w:rPr>
                <w:rFonts w:ascii="Arial" w:hAnsi="Arial" w:cs="Arial"/>
                <w:i/>
                <w:sz w:val="16"/>
                <w:szCs w:val="16"/>
              </w:rPr>
              <w:t>При инвестиционния посредник</w:t>
            </w:r>
          </w:p>
          <w:p w14:paraId="239E501B" w14:textId="77777777" w:rsidR="00B9558A" w:rsidRPr="00D944D9" w:rsidRDefault="00B9558A" w:rsidP="00B9558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2C2C16">
              <w:rPr>
                <w:rFonts w:ascii="Arial" w:hAnsi="Arial" w:cs="Arial"/>
                <w:i/>
                <w:sz w:val="16"/>
                <w:szCs w:val="16"/>
              </w:rPr>
              <w:t xml:space="preserve">Банкова сметка на </w:t>
            </w:r>
            <w:r w:rsidR="005A7C1D">
              <w:rPr>
                <w:rFonts w:ascii="Arial" w:hAnsi="Arial" w:cs="Arial"/>
                <w:i/>
                <w:sz w:val="16"/>
                <w:szCs w:val="16"/>
              </w:rPr>
              <w:t>Гранд Кепитал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 ООД</w:t>
            </w:r>
            <w:r w:rsidRPr="002C2C16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ТБ Алианц България </w:t>
            </w:r>
            <w:r w:rsidRPr="00D91535">
              <w:rPr>
                <w:rFonts w:ascii="Arial" w:hAnsi="Arial" w:cs="Arial"/>
                <w:i/>
                <w:sz w:val="16"/>
                <w:szCs w:val="16"/>
              </w:rPr>
              <w:t>АД, IBAN:</w:t>
            </w:r>
            <w:r w:rsidRPr="004F2262">
              <w:rPr>
                <w:rFonts w:ascii="Arial" w:hAnsi="Arial" w:cs="Arial"/>
                <w:i/>
                <w:sz w:val="16"/>
                <w:szCs w:val="16"/>
              </w:rPr>
              <w:t xml:space="preserve"> BG71 BUIN 9561 1000 5103 87</w:t>
            </w:r>
            <w:r w:rsidRPr="002C2C16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r w:rsidRPr="004F2262">
              <w:rPr>
                <w:rFonts w:ascii="Arial" w:hAnsi="Arial" w:cs="Arial"/>
                <w:i/>
                <w:sz w:val="16"/>
                <w:szCs w:val="16"/>
              </w:rPr>
              <w:t>SWIFT</w:t>
            </w:r>
            <w:r w:rsidRPr="002C2C16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BUIN</w:t>
            </w:r>
            <w:r w:rsidRPr="004F2262">
              <w:rPr>
                <w:rFonts w:ascii="Arial" w:hAnsi="Arial" w:cs="Arial"/>
                <w:i/>
                <w:sz w:val="16"/>
                <w:szCs w:val="16"/>
              </w:rPr>
              <w:t>BGSF</w:t>
            </w:r>
          </w:p>
          <w:p w14:paraId="0B73DF8C" w14:textId="77777777" w:rsidR="00B9558A" w:rsidRPr="00633068" w:rsidRDefault="00715477" w:rsidP="00B9558A">
            <w:pPr>
              <w:rPr>
                <w:rFonts w:ascii="Arial" w:hAnsi="Arial" w:cs="Arial"/>
                <w:i/>
                <w:sz w:val="16"/>
                <w:szCs w:val="16"/>
              </w:rPr>
            </w:pPr>
            <w:bookmarkStart w:id="27" w:name="Sertificate"/>
            <w:bookmarkEnd w:id="27"/>
            <w:r>
              <w:rPr>
                <w:rFonts w:ascii="Arial" w:hAnsi="Arial" w:cs="Arial"/>
                <w:i/>
                <w:sz w:val="16"/>
                <w:szCs w:val="16"/>
              </w:rPr>
              <w:t>Не</w:t>
            </w:r>
            <w:r w:rsidR="00B9558A">
              <w:rPr>
                <w:rFonts w:ascii="Arial" w:hAnsi="Arial" w:cs="Arial"/>
                <w:i/>
                <w:sz w:val="16"/>
                <w:szCs w:val="16"/>
              </w:rPr>
              <w:t>Не</w:t>
            </w:r>
          </w:p>
          <w:p w14:paraId="7753B920" w14:textId="77777777" w:rsidR="00B9558A" w:rsidRPr="00990AB6" w:rsidRDefault="00B9558A" w:rsidP="00B9558A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Паричните средства предмет на тази операция (сделка) имат следния произход ………………………………………</w:t>
            </w:r>
          </w:p>
        </w:tc>
      </w:tr>
      <w:tr w:rsidR="00B9558A" w:rsidRPr="00D91535" w14:paraId="2BA60211" w14:textId="77777777" w:rsidTr="00B9558A">
        <w:tc>
          <w:tcPr>
            <w:tcW w:w="10598" w:type="dxa"/>
          </w:tcPr>
          <w:p w14:paraId="1A3C4C2E" w14:textId="77777777" w:rsidR="00B9558A" w:rsidRPr="00D91535" w:rsidRDefault="00B9558A" w:rsidP="00B9558A">
            <w:pPr>
              <w:rPr>
                <w:rFonts w:ascii="Arial" w:hAnsi="Arial" w:cs="Arial"/>
                <w:sz w:val="17"/>
                <w:szCs w:val="17"/>
              </w:rPr>
            </w:pPr>
          </w:p>
          <w:p w14:paraId="1643371D" w14:textId="27244EF7" w:rsidR="00B9558A" w:rsidRPr="002C2C16" w:rsidRDefault="00B9558A" w:rsidP="00B9558A">
            <w:pPr>
              <w:rPr>
                <w:rFonts w:ascii="Arial" w:hAnsi="Arial" w:cs="Arial"/>
                <w:sz w:val="16"/>
                <w:szCs w:val="16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>Разходи за клиента (</w:t>
            </w:r>
            <w:r w:rsidRPr="00D91535">
              <w:rPr>
                <w:rFonts w:ascii="Arial" w:hAnsi="Arial" w:cs="Arial"/>
                <w:i/>
                <w:sz w:val="17"/>
                <w:szCs w:val="17"/>
              </w:rPr>
              <w:t>при изпълнение на поръчката)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: За </w:t>
            </w:r>
            <w:r w:rsidR="001C6E1D">
              <w:rPr>
                <w:rFonts w:ascii="Arial" w:hAnsi="Arial" w:cs="Arial"/>
                <w:i/>
                <w:sz w:val="16"/>
                <w:szCs w:val="16"/>
              </w:rPr>
              <w:t>Гранд Кепитал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 ООД</w:t>
            </w:r>
            <w:r w:rsidRPr="002C2C16">
              <w:rPr>
                <w:rFonts w:ascii="Arial" w:hAnsi="Arial" w:cs="Arial"/>
                <w:sz w:val="17"/>
                <w:szCs w:val="17"/>
              </w:rPr>
              <w:t>:</w:t>
            </w:r>
            <w:bookmarkStart w:id="28" w:name="CommForIPPercent"/>
            <w:bookmarkEnd w:id="28"/>
            <w:r w:rsidRPr="00D91535">
              <w:rPr>
                <w:rFonts w:ascii="Arial" w:hAnsi="Arial" w:cs="Arial"/>
                <w:sz w:val="17"/>
                <w:szCs w:val="17"/>
              </w:rPr>
              <w:t xml:space="preserve">  </w:t>
            </w:r>
            <w:bookmarkStart w:id="29" w:name="CommForIP"/>
            <w:bookmarkEnd w:id="29"/>
            <w:r w:rsidR="00715477">
              <w:rPr>
                <w:rFonts w:ascii="Arial" w:hAnsi="Arial" w:cs="Arial"/>
                <w:sz w:val="17"/>
                <w:szCs w:val="17"/>
              </w:rPr>
              <w:t>21795.77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715477">
              <w:rPr>
                <w:rFonts w:ascii="Arial" w:hAnsi="Arial" w:cs="Arial"/>
                <w:sz w:val="17"/>
                <w:szCs w:val="17"/>
              </w:rPr>
              <w:t>лв.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                      Други :</w:t>
            </w:r>
            <w:bookmarkStart w:id="30" w:name="TaxesDrugi"/>
            <w:bookmarkEnd w:id="30"/>
          </w:p>
        </w:tc>
      </w:tr>
      <w:tr w:rsidR="00B9558A" w:rsidRPr="00D91535" w14:paraId="77B20946" w14:textId="77777777" w:rsidTr="00B9558A">
        <w:tc>
          <w:tcPr>
            <w:tcW w:w="10598" w:type="dxa"/>
          </w:tcPr>
          <w:p w14:paraId="1AAA184D" w14:textId="77777777" w:rsidR="00B9558A" w:rsidRPr="00D52B29" w:rsidRDefault="00B9558A" w:rsidP="00B9558A">
            <w:pPr>
              <w:pStyle w:val="PlainText"/>
              <w:jc w:val="both"/>
              <w:rPr>
                <w:rFonts w:ascii="Arial" w:hAnsi="Arial" w:cs="Arial"/>
                <w:sz w:val="17"/>
                <w:szCs w:val="17"/>
              </w:rPr>
            </w:pPr>
          </w:p>
          <w:p w14:paraId="0A72F873" w14:textId="6F73A3C4" w:rsidR="00B9558A" w:rsidRPr="00D91535" w:rsidRDefault="00B9558A" w:rsidP="00B9558A">
            <w:pPr>
              <w:pStyle w:val="PlainText"/>
              <w:jc w:val="both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52B29">
              <w:rPr>
                <w:rFonts w:ascii="Arial" w:hAnsi="Arial" w:cs="Arial"/>
                <w:sz w:val="17"/>
                <w:szCs w:val="17"/>
              </w:rPr>
              <w:t>Допълнителни изисквания на клиента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>:</w:t>
            </w:r>
            <w:bookmarkStart w:id="31" w:name="Differs"/>
            <w:bookmarkEnd w:id="31"/>
            <w:r w:rsidR="00715477">
              <w:rPr>
                <w:rFonts w:ascii="Arial" w:hAnsi="Arial" w:cs="Arial"/>
                <w:sz w:val="17"/>
                <w:szCs w:val="17"/>
                <w:lang w:val="ru-RU"/>
              </w:rPr>
              <w:t xml:space="preserve"> договорена сделка чрез регистрационен агент</w:t>
            </w:r>
          </w:p>
        </w:tc>
      </w:tr>
      <w:tr w:rsidR="00B9558A" w:rsidRPr="00D91535" w14:paraId="0FE36709" w14:textId="77777777" w:rsidTr="00B9558A">
        <w:tc>
          <w:tcPr>
            <w:tcW w:w="10598" w:type="dxa"/>
          </w:tcPr>
          <w:p w14:paraId="041AB6CC" w14:textId="77777777" w:rsidR="00B9558A" w:rsidRPr="00D52B29" w:rsidRDefault="00B9558A" w:rsidP="00B9558A">
            <w:pPr>
              <w:pStyle w:val="PlainTex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91535">
              <w:rPr>
                <w:rFonts w:ascii="Arial" w:hAnsi="Arial" w:cs="Arial"/>
                <w:sz w:val="16"/>
                <w:szCs w:val="16"/>
                <w:lang w:val="ru-RU"/>
              </w:rPr>
              <w:t>Настоящата поръчка се съставя в два еднообразни екземпляра, по един за всяка от страните</w:t>
            </w:r>
            <w:r w:rsidRPr="00D52B29">
              <w:rPr>
                <w:rFonts w:ascii="Arial" w:hAnsi="Arial" w:cs="Arial"/>
                <w:sz w:val="16"/>
                <w:szCs w:val="16"/>
              </w:rPr>
              <w:t>,</w:t>
            </w:r>
            <w:r w:rsidRPr="00D91535">
              <w:rPr>
                <w:rFonts w:ascii="Arial" w:hAnsi="Arial" w:cs="Arial"/>
                <w:sz w:val="16"/>
                <w:szCs w:val="16"/>
                <w:lang w:val="ru-RU"/>
              </w:rPr>
              <w:t xml:space="preserve"> и има силата на официален документ само ако е заверена с оригинален подпис и печат на </w:t>
            </w:r>
            <w:r w:rsidR="001C6E1D">
              <w:rPr>
                <w:rFonts w:ascii="Arial" w:hAnsi="Arial" w:cs="Arial"/>
                <w:sz w:val="16"/>
                <w:szCs w:val="16"/>
              </w:rPr>
              <w:t>Гранд Кепитал</w:t>
            </w:r>
            <w:r w:rsidRPr="00D52B29">
              <w:rPr>
                <w:rFonts w:ascii="Arial" w:hAnsi="Arial" w:cs="Arial"/>
                <w:sz w:val="16"/>
                <w:szCs w:val="16"/>
              </w:rPr>
              <w:t xml:space="preserve"> ООД.</w:t>
            </w:r>
          </w:p>
        </w:tc>
      </w:tr>
      <w:tr w:rsidR="00B9558A" w:rsidRPr="00D91535" w14:paraId="585554A4" w14:textId="77777777" w:rsidTr="00B9558A">
        <w:tc>
          <w:tcPr>
            <w:tcW w:w="10598" w:type="dxa"/>
            <w:tcBorders>
              <w:bottom w:val="double" w:sz="4" w:space="0" w:color="auto"/>
            </w:tcBorders>
          </w:tcPr>
          <w:p w14:paraId="21F47D38" w14:textId="77777777" w:rsidR="00B9558A" w:rsidRPr="00D91535" w:rsidRDefault="00B9558A" w:rsidP="00B9558A">
            <w:pPr>
              <w:tabs>
                <w:tab w:val="left" w:pos="4984"/>
              </w:tabs>
              <w:rPr>
                <w:rFonts w:ascii="Arial" w:hAnsi="Arial" w:cs="Arial"/>
                <w:b/>
                <w:sz w:val="17"/>
                <w:szCs w:val="17"/>
                <w:lang w:val="ru-RU"/>
              </w:rPr>
            </w:pPr>
          </w:p>
          <w:p w14:paraId="3B74829E" w14:textId="77777777" w:rsidR="00B9558A" w:rsidRPr="00D91535" w:rsidRDefault="00B9558A" w:rsidP="00B9558A">
            <w:pPr>
              <w:tabs>
                <w:tab w:val="left" w:pos="4984"/>
              </w:tabs>
              <w:rPr>
                <w:rFonts w:ascii="Arial" w:hAnsi="Arial" w:cs="Arial"/>
                <w:b/>
                <w:sz w:val="17"/>
                <w:szCs w:val="17"/>
                <w:lang w:val="ru-RU"/>
              </w:rPr>
            </w:pPr>
          </w:p>
          <w:p w14:paraId="7FC3C6DA" w14:textId="77777777" w:rsidR="00B9558A" w:rsidRPr="00D91535" w:rsidRDefault="00B9558A" w:rsidP="00B9558A">
            <w:pPr>
              <w:tabs>
                <w:tab w:val="left" w:pos="4984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  <w:lang w:val="ru-RU"/>
              </w:rPr>
              <w:t>Клиент/пълномощник: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 ....................................        </w:t>
            </w:r>
            <w:r w:rsidRPr="00D91535">
              <w:rPr>
                <w:rFonts w:ascii="Arial" w:hAnsi="Arial" w:cs="Arial"/>
                <w:sz w:val="17"/>
                <w:szCs w:val="17"/>
              </w:rPr>
              <w:t>Приел поръчката и проверил самоличността  ………………………..</w:t>
            </w:r>
          </w:p>
          <w:p w14:paraId="14B0A923" w14:textId="2D421175" w:rsidR="00B9558A" w:rsidRPr="00D91535" w:rsidRDefault="00B9558A" w:rsidP="00B9558A">
            <w:pPr>
              <w:tabs>
                <w:tab w:val="left" w:pos="4984"/>
              </w:tabs>
              <w:rPr>
                <w:rFonts w:ascii="Arial" w:hAnsi="Arial" w:cs="Arial"/>
                <w:sz w:val="17"/>
                <w:szCs w:val="17"/>
                <w:lang w:val="ru-RU"/>
              </w:rPr>
            </w:pP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                              / </w:t>
            </w:r>
            <w:bookmarkStart w:id="32" w:name="ClientPodpis"/>
            <w:bookmarkEnd w:id="32"/>
            <w:r w:rsidR="00715477">
              <w:rPr>
                <w:rFonts w:ascii="Arial" w:hAnsi="Arial" w:cs="Arial"/>
                <w:sz w:val="17"/>
                <w:szCs w:val="17"/>
                <w:lang w:val="ru-RU"/>
              </w:rPr>
              <w:t>ДИМИТЪР ЙОРДАНОВ ИВАНОВ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/                     </w:t>
            </w:r>
            <w:r w:rsidRPr="00D91535">
              <w:rPr>
                <w:rFonts w:ascii="Arial" w:hAnsi="Arial" w:cs="Arial"/>
                <w:sz w:val="17"/>
                <w:szCs w:val="17"/>
                <w:lang w:val="en-US"/>
              </w:rPr>
              <w:t xml:space="preserve">            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на клиента/пълномощника: </w:t>
            </w:r>
            <w:r w:rsidRPr="00D91535">
              <w:rPr>
                <w:rFonts w:ascii="Arial" w:hAnsi="Arial" w:cs="Arial"/>
                <w:sz w:val="17"/>
                <w:szCs w:val="17"/>
                <w:lang w:val="en-US"/>
              </w:rPr>
              <w:t>/</w:t>
            </w:r>
            <w:bookmarkStart w:id="33" w:name="IP_Podpis"/>
            <w:bookmarkEnd w:id="33"/>
            <w:r w:rsidR="00715477">
              <w:rPr>
                <w:rFonts w:ascii="Arial" w:hAnsi="Arial" w:cs="Arial"/>
                <w:sz w:val="17"/>
                <w:szCs w:val="17"/>
              </w:rPr>
              <w:t>Кристина Бояджиева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 xml:space="preserve">   </w:t>
            </w:r>
            <w:r w:rsidRPr="00D91535">
              <w:rPr>
                <w:rFonts w:ascii="Arial" w:hAnsi="Arial" w:cs="Arial"/>
                <w:sz w:val="17"/>
                <w:szCs w:val="17"/>
              </w:rPr>
              <w:t>/</w:t>
            </w:r>
          </w:p>
        </w:tc>
      </w:tr>
      <w:tr w:rsidR="00B9558A" w:rsidRPr="00D91535" w14:paraId="671EC69F" w14:textId="77777777" w:rsidTr="00B9558A">
        <w:tc>
          <w:tcPr>
            <w:tcW w:w="10598" w:type="dxa"/>
            <w:tcBorders>
              <w:top w:val="double" w:sz="4" w:space="0" w:color="auto"/>
              <w:bottom w:val="thickThinLargeGap" w:sz="24" w:space="0" w:color="auto"/>
            </w:tcBorders>
          </w:tcPr>
          <w:p w14:paraId="5C9D08DE" w14:textId="77777777" w:rsidR="00B9558A" w:rsidRPr="00D91535" w:rsidRDefault="00B9558A" w:rsidP="00B9558A">
            <w:pPr>
              <w:rPr>
                <w:rFonts w:ascii="Arial" w:hAnsi="Arial" w:cs="Arial"/>
                <w:sz w:val="17"/>
                <w:szCs w:val="17"/>
              </w:rPr>
            </w:pPr>
          </w:p>
          <w:p w14:paraId="0F6A1F11" w14:textId="77777777" w:rsidR="00B9558A" w:rsidRPr="00D91535" w:rsidRDefault="00B9558A" w:rsidP="00B9558A">
            <w:pPr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 xml:space="preserve">Дата и час на оттегляне: </w:t>
            </w:r>
            <w:r w:rsidRPr="002C2C16">
              <w:rPr>
                <w:rFonts w:ascii="Arial" w:hAnsi="Arial" w:cs="Arial"/>
                <w:sz w:val="17"/>
                <w:szCs w:val="17"/>
              </w:rPr>
              <w:t xml:space="preserve"> ……………………</w:t>
            </w:r>
            <w:r w:rsidRPr="00D91535">
              <w:rPr>
                <w:rFonts w:ascii="Arial" w:hAnsi="Arial" w:cs="Arial"/>
                <w:sz w:val="17"/>
                <w:szCs w:val="17"/>
              </w:rPr>
              <w:t>….</w:t>
            </w:r>
          </w:p>
          <w:p w14:paraId="753690A9" w14:textId="77777777" w:rsidR="00B9558A" w:rsidRPr="00D91535" w:rsidRDefault="00B9558A" w:rsidP="00B9558A">
            <w:pPr>
              <w:rPr>
                <w:rFonts w:ascii="Arial" w:hAnsi="Arial" w:cs="Arial"/>
                <w:sz w:val="17"/>
                <w:szCs w:val="17"/>
                <w:lang w:val="ru-RU"/>
              </w:rPr>
            </w:pPr>
          </w:p>
          <w:p w14:paraId="49589A28" w14:textId="77777777" w:rsidR="00B9558A" w:rsidRPr="002C2C16" w:rsidRDefault="00B9558A" w:rsidP="00B9558A">
            <w:pPr>
              <w:rPr>
                <w:rFonts w:ascii="Arial" w:hAnsi="Arial" w:cs="Arial"/>
                <w:sz w:val="17"/>
                <w:szCs w:val="17"/>
                <w:lang w:val="ru-RU"/>
              </w:rPr>
            </w:pP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>Клиент/пълномощник</w:t>
            </w:r>
            <w:r w:rsidRPr="00D91535">
              <w:rPr>
                <w:rFonts w:ascii="Arial" w:hAnsi="Arial" w:cs="Arial"/>
                <w:sz w:val="17"/>
                <w:szCs w:val="17"/>
              </w:rPr>
              <w:t>:</w:t>
            </w:r>
            <w:r w:rsidRPr="002C2C16">
              <w:rPr>
                <w:rFonts w:ascii="Arial" w:hAnsi="Arial" w:cs="Arial"/>
                <w:sz w:val="17"/>
                <w:szCs w:val="17"/>
                <w:lang w:val="ru-RU"/>
              </w:rPr>
              <w:t xml:space="preserve">     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.................................... </w:t>
            </w:r>
            <w:r w:rsidRPr="002C2C16">
              <w:rPr>
                <w:rFonts w:ascii="Arial" w:hAnsi="Arial" w:cs="Arial"/>
                <w:sz w:val="17"/>
                <w:szCs w:val="17"/>
                <w:lang w:val="ru-RU"/>
              </w:rPr>
              <w:t xml:space="preserve">       </w:t>
            </w:r>
            <w:r w:rsidRPr="00D91535">
              <w:rPr>
                <w:rFonts w:ascii="Arial" w:hAnsi="Arial" w:cs="Arial"/>
                <w:sz w:val="17"/>
                <w:szCs w:val="17"/>
              </w:rPr>
              <w:t>Приел оттеглянето на поръчката:</w:t>
            </w:r>
            <w:r w:rsidRPr="002C2C16">
              <w:rPr>
                <w:rFonts w:ascii="Arial" w:hAnsi="Arial" w:cs="Arial"/>
                <w:sz w:val="17"/>
                <w:szCs w:val="17"/>
                <w:lang w:val="ru-RU"/>
              </w:rPr>
              <w:t xml:space="preserve">   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 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>....................................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 </w:t>
            </w:r>
          </w:p>
        </w:tc>
      </w:tr>
    </w:tbl>
    <w:p w14:paraId="22B6B6A7" w14:textId="77777777" w:rsidR="00B9558A" w:rsidRPr="002C2C16" w:rsidRDefault="00B9558A" w:rsidP="00B9558A">
      <w:pPr>
        <w:pStyle w:val="BodyText"/>
        <w:rPr>
          <w:rFonts w:ascii="Arial" w:hAnsi="Arial" w:cs="Arial"/>
          <w:caps/>
          <w:sz w:val="16"/>
          <w:szCs w:val="16"/>
          <w:lang w:val="ru-RU" w:eastAsia="x-none"/>
        </w:rPr>
      </w:pPr>
    </w:p>
    <w:p w14:paraId="5689E5EE" w14:textId="77777777" w:rsidR="00B9558A" w:rsidRPr="00D91535" w:rsidRDefault="00B9558A" w:rsidP="00B9558A">
      <w:pPr>
        <w:pStyle w:val="BodyText"/>
        <w:jc w:val="left"/>
        <w:rPr>
          <w:rFonts w:ascii="Arial" w:hAnsi="Arial" w:cs="Arial"/>
          <w:i/>
          <w:sz w:val="16"/>
          <w:szCs w:val="16"/>
        </w:rPr>
      </w:pPr>
      <w:r w:rsidRPr="00D91535">
        <w:rPr>
          <w:rFonts w:ascii="Arial" w:hAnsi="Arial" w:cs="Arial"/>
          <w:sz w:val="16"/>
          <w:szCs w:val="16"/>
          <w:lang w:val="ru-RU" w:eastAsia="x-none"/>
        </w:rPr>
        <w:t xml:space="preserve">Информация </w:t>
      </w:r>
      <w:r w:rsidRPr="00D91535">
        <w:rPr>
          <w:rFonts w:ascii="Arial" w:hAnsi="Arial" w:cs="Arial"/>
          <w:bCs w:val="0"/>
          <w:sz w:val="16"/>
          <w:szCs w:val="16"/>
          <w:lang w:val="ru-RU" w:eastAsia="x-none"/>
        </w:rPr>
        <w:t xml:space="preserve">по Закона срещу пазарните злоупотреби с финансови инструменти (ЗПЗФИ) </w:t>
      </w:r>
      <w:r w:rsidRPr="00D91535">
        <w:rPr>
          <w:rFonts w:ascii="Arial" w:hAnsi="Arial" w:cs="Arial"/>
          <w:i/>
          <w:sz w:val="16"/>
          <w:szCs w:val="16"/>
        </w:rPr>
        <w:t>(</w:t>
      </w:r>
      <w:r w:rsidRPr="002C2C16">
        <w:rPr>
          <w:rFonts w:ascii="Arial" w:hAnsi="Arial" w:cs="Arial"/>
          <w:i/>
          <w:sz w:val="16"/>
          <w:szCs w:val="16"/>
          <w:lang w:val="ru-RU" w:eastAsia="x-none"/>
        </w:rPr>
        <w:t>вярното се подчертава</w:t>
      </w:r>
      <w:r w:rsidRPr="00D91535">
        <w:rPr>
          <w:rFonts w:ascii="Arial" w:hAnsi="Arial" w:cs="Arial"/>
          <w:i/>
          <w:sz w:val="16"/>
          <w:szCs w:val="16"/>
        </w:rPr>
        <w:t>):</w:t>
      </w:r>
    </w:p>
    <w:p w14:paraId="0346BD52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</w:p>
    <w:p w14:paraId="4BD9AECE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1. Изпълнявам/ не изпълнявам ръководни функции за емитента, за който се отнася поръчката.</w:t>
      </w:r>
    </w:p>
    <w:p w14:paraId="791401A2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2. Съм/не съм лице, тясно свързано* с лице, което изпълнява ръководни функции в емитента, за който се отнася поръчката.</w:t>
      </w:r>
    </w:p>
    <w:p w14:paraId="0F8F8ACE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3. Съм/не съм служител и/или член на управителен или контролен орган на Инвестиционния посредник, към който подавам поръчката.</w:t>
      </w:r>
    </w:p>
    <w:p w14:paraId="10CCCA7E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4. Съм/не съм свързано лице** с лице по т.3.</w:t>
      </w:r>
    </w:p>
    <w:p w14:paraId="1B810C75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</w:p>
    <w:p w14:paraId="40C79F53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* "Лице, тясно свързано с лице, което изпълнява ръководни функции в емитент" е:</w:t>
      </w:r>
    </w:p>
    <w:p w14:paraId="4537FD2E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а) съпругът на лицето, което изпълнява ръководни функции в емитент, и децата, на които то дължи издръжка;</w:t>
      </w:r>
    </w:p>
    <w:p w14:paraId="0FF8B93C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б) други роднини на лицето, което изпълнява ръководни функции, които са били в неговото домакинство най-малко една година преди датата на съответната сделка;</w:t>
      </w:r>
    </w:p>
    <w:p w14:paraId="53E6FF5F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в) юридическо лице, в което лице по букви "а" или "б" или по т.5 от Допълнителните разпоредби на ЗПЗФИ изпълнява ръководни функции, или което се контролира от това лице, или е учредено в негова полза, или има общи икономически интереси с него.</w:t>
      </w:r>
    </w:p>
    <w:p w14:paraId="5FDFD1C7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** Свързани лица" са:</w:t>
      </w:r>
    </w:p>
    <w:p w14:paraId="287F9935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а) лицата, едното от които контролира другото лице или негово дъщерно дружество;</w:t>
      </w:r>
    </w:p>
    <w:p w14:paraId="42255EE5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б) лицата, чиято дейност се контролира от трето лице;</w:t>
      </w:r>
    </w:p>
    <w:p w14:paraId="2EB64C76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в) лицата, които съвместно контролират трето лице;</w:t>
      </w:r>
    </w:p>
    <w:p w14:paraId="22A01978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г) съпрузите, роднините по права линия без ограничения, роднините по съребрена линия до четвърта степен включително и роднините по сватовство до четвърта степен включително</w:t>
      </w:r>
      <w:r w:rsidRPr="00D91535">
        <w:rPr>
          <w:rFonts w:ascii="Arial" w:hAnsi="Arial" w:cs="Arial"/>
          <w:sz w:val="16"/>
          <w:szCs w:val="16"/>
        </w:rPr>
        <w:t>.</w:t>
      </w:r>
    </w:p>
    <w:p w14:paraId="72FDD8D2" w14:textId="77777777" w:rsidR="00B9558A" w:rsidRPr="00D91535" w:rsidRDefault="00B9558A" w:rsidP="00B9558A">
      <w:pPr>
        <w:pStyle w:val="BodyText"/>
        <w:tabs>
          <w:tab w:val="left" w:pos="5040"/>
        </w:tabs>
        <w:rPr>
          <w:rFonts w:ascii="Arial" w:hAnsi="Arial" w:cs="Arial"/>
          <w:sz w:val="16"/>
          <w:szCs w:val="16"/>
          <w:lang w:val="ru-RU" w:eastAsia="x-none"/>
        </w:rPr>
      </w:pPr>
    </w:p>
    <w:p w14:paraId="0F73F464" w14:textId="77777777" w:rsidR="00B9558A" w:rsidRPr="00D91535" w:rsidRDefault="00B9558A" w:rsidP="00B9558A">
      <w:pPr>
        <w:pStyle w:val="BodyText"/>
        <w:tabs>
          <w:tab w:val="left" w:pos="5040"/>
        </w:tabs>
        <w:jc w:val="left"/>
        <w:rPr>
          <w:rFonts w:ascii="Arial" w:hAnsi="Arial" w:cs="Arial"/>
          <w:sz w:val="16"/>
          <w:szCs w:val="16"/>
          <w:lang w:val="ru-RU" w:eastAsia="x-none"/>
        </w:rPr>
      </w:pPr>
      <w:r w:rsidRPr="00D91535">
        <w:rPr>
          <w:rFonts w:ascii="Arial" w:hAnsi="Arial" w:cs="Arial"/>
          <w:sz w:val="16"/>
          <w:szCs w:val="16"/>
          <w:lang w:val="ru-RU" w:eastAsia="x-none"/>
        </w:rPr>
        <w:t>Декларация на основание чл.</w:t>
      </w:r>
      <w:r w:rsidR="00357E7F">
        <w:rPr>
          <w:rFonts w:ascii="Arial" w:hAnsi="Arial" w:cs="Arial"/>
          <w:sz w:val="16"/>
          <w:szCs w:val="16"/>
          <w:lang w:val="en-GB" w:eastAsia="x-none"/>
        </w:rPr>
        <w:t>63</w:t>
      </w:r>
      <w:r w:rsidRPr="00D91535">
        <w:rPr>
          <w:rFonts w:ascii="Arial" w:hAnsi="Arial" w:cs="Arial"/>
          <w:sz w:val="16"/>
          <w:szCs w:val="16"/>
          <w:lang w:val="ru-RU" w:eastAsia="x-none"/>
        </w:rPr>
        <w:t>, ал.1 по Наредба 38 за изискванията към дейността на инвестиционните последници (Наредба 38):</w:t>
      </w:r>
    </w:p>
    <w:p w14:paraId="6E735CCB" w14:textId="77777777" w:rsidR="00B9558A" w:rsidRPr="00D91535" w:rsidRDefault="00B9558A" w:rsidP="00B9558A">
      <w:pPr>
        <w:jc w:val="both"/>
        <w:rPr>
          <w:rFonts w:ascii="Arial" w:hAnsi="Arial" w:cs="Arial"/>
          <w:i/>
          <w:sz w:val="16"/>
          <w:szCs w:val="16"/>
          <w:lang w:val="ru-RU"/>
        </w:rPr>
      </w:pPr>
      <w:r w:rsidRPr="00D91535">
        <w:rPr>
          <w:rFonts w:ascii="Arial" w:hAnsi="Arial" w:cs="Arial"/>
          <w:sz w:val="16"/>
          <w:szCs w:val="16"/>
          <w:lang w:val="ru-RU"/>
        </w:rPr>
        <w:t xml:space="preserve">Клиентът/пълномощникът декларира, че: а) не притежава/притежава вътрешна информация за финансови инструменти, предмет на поръчката и за техния емитент - за финансови инструменти, които се търгуват на регулиран пазар; б) финансови инструменти, предмет на поръчката </w:t>
      </w:r>
      <w:r w:rsidRPr="00D91535">
        <w:rPr>
          <w:rFonts w:ascii="Arial" w:hAnsi="Arial" w:cs="Arial"/>
          <w:sz w:val="16"/>
          <w:szCs w:val="16"/>
          <w:u w:val="single"/>
          <w:lang w:val="ru-RU"/>
        </w:rPr>
        <w:t>не са</w:t>
      </w:r>
      <w:r w:rsidRPr="00D91535">
        <w:rPr>
          <w:rFonts w:ascii="Arial" w:hAnsi="Arial" w:cs="Arial"/>
          <w:sz w:val="16"/>
          <w:szCs w:val="16"/>
          <w:lang w:val="ru-RU"/>
        </w:rPr>
        <w:t>/са блокирани в Централен депозитар, върху тях е/</w:t>
      </w:r>
      <w:r w:rsidRPr="00D91535">
        <w:rPr>
          <w:rFonts w:ascii="Arial" w:hAnsi="Arial" w:cs="Arial"/>
          <w:sz w:val="16"/>
          <w:szCs w:val="16"/>
          <w:u w:val="single"/>
          <w:lang w:val="ru-RU"/>
        </w:rPr>
        <w:t>не е</w:t>
      </w:r>
      <w:r w:rsidRPr="00D91535">
        <w:rPr>
          <w:rFonts w:ascii="Arial" w:hAnsi="Arial" w:cs="Arial"/>
          <w:sz w:val="16"/>
          <w:szCs w:val="16"/>
          <w:lang w:val="ru-RU"/>
        </w:rPr>
        <w:t xml:space="preserve"> учреден залог, е/</w:t>
      </w:r>
      <w:r w:rsidRPr="00D91535">
        <w:rPr>
          <w:rFonts w:ascii="Arial" w:hAnsi="Arial" w:cs="Arial"/>
          <w:sz w:val="16"/>
          <w:szCs w:val="16"/>
          <w:u w:val="single"/>
          <w:lang w:val="ru-RU"/>
        </w:rPr>
        <w:t>не е</w:t>
      </w:r>
      <w:r w:rsidRPr="00D91535">
        <w:rPr>
          <w:rFonts w:ascii="Arial" w:hAnsi="Arial" w:cs="Arial"/>
          <w:sz w:val="16"/>
          <w:szCs w:val="16"/>
          <w:lang w:val="ru-RU"/>
        </w:rPr>
        <w:t xml:space="preserve"> наложен запор; в) сделката - предмет на поръчката </w:t>
      </w:r>
      <w:r w:rsidRPr="00D91535">
        <w:rPr>
          <w:rFonts w:ascii="Arial" w:hAnsi="Arial" w:cs="Arial"/>
          <w:sz w:val="16"/>
          <w:szCs w:val="16"/>
          <w:u w:val="single"/>
          <w:lang w:val="ru-RU"/>
        </w:rPr>
        <w:t>не е</w:t>
      </w:r>
      <w:r w:rsidRPr="00D91535">
        <w:rPr>
          <w:rFonts w:ascii="Arial" w:hAnsi="Arial" w:cs="Arial"/>
          <w:sz w:val="16"/>
          <w:szCs w:val="16"/>
          <w:lang w:val="ru-RU"/>
        </w:rPr>
        <w:t xml:space="preserve">/е прикрита покупка/продажба на ФИ. </w:t>
      </w:r>
      <w:r w:rsidRPr="00D91535">
        <w:rPr>
          <w:rFonts w:ascii="Arial" w:hAnsi="Arial" w:cs="Arial"/>
          <w:i/>
          <w:sz w:val="16"/>
          <w:szCs w:val="16"/>
          <w:lang w:val="ru-RU"/>
        </w:rPr>
        <w:t>(вярното се подчертава)</w:t>
      </w:r>
    </w:p>
    <w:p w14:paraId="5ABBC7FD" w14:textId="77777777" w:rsidR="00B9558A" w:rsidRPr="00D91535" w:rsidRDefault="00B9558A" w:rsidP="00B9558A">
      <w:pPr>
        <w:jc w:val="both"/>
        <w:rPr>
          <w:rFonts w:ascii="Arial" w:hAnsi="Arial" w:cs="Arial"/>
          <w:i/>
          <w:sz w:val="15"/>
          <w:szCs w:val="15"/>
          <w:highlight w:val="yellow"/>
          <w:lang w:val="en-US"/>
        </w:rPr>
      </w:pPr>
    </w:p>
    <w:p w14:paraId="70F412A5" w14:textId="77777777" w:rsidR="00B9558A" w:rsidRPr="00D91535" w:rsidRDefault="00B9558A" w:rsidP="00B9558A">
      <w:pPr>
        <w:pStyle w:val="BodyText"/>
        <w:tabs>
          <w:tab w:val="left" w:pos="5040"/>
        </w:tabs>
        <w:jc w:val="left"/>
        <w:rPr>
          <w:rFonts w:ascii="Arial" w:hAnsi="Arial" w:cs="Arial"/>
          <w:sz w:val="15"/>
          <w:szCs w:val="15"/>
          <w:lang w:val="ru-RU" w:eastAsia="x-none"/>
        </w:rPr>
      </w:pPr>
    </w:p>
    <w:p w14:paraId="5E7C26B2" w14:textId="77777777" w:rsidR="003B7DBE" w:rsidRPr="00B9558A" w:rsidRDefault="00B9558A" w:rsidP="00B9558A">
      <w:pPr>
        <w:jc w:val="both"/>
        <w:rPr>
          <w:rFonts w:ascii="Arial" w:hAnsi="Arial" w:cs="Arial"/>
          <w:sz w:val="16"/>
          <w:szCs w:val="16"/>
          <w:lang w:val="en-US"/>
        </w:rPr>
      </w:pPr>
      <w:r w:rsidRPr="00D91535">
        <w:rPr>
          <w:rFonts w:ascii="Arial" w:hAnsi="Arial" w:cs="Arial"/>
          <w:b/>
          <w:sz w:val="17"/>
          <w:szCs w:val="17"/>
        </w:rPr>
        <w:t>Клиент/пълномощник</w:t>
      </w:r>
      <w:r w:rsidRPr="00D91535">
        <w:rPr>
          <w:rFonts w:ascii="Arial" w:hAnsi="Arial" w:cs="Arial"/>
          <w:sz w:val="16"/>
          <w:szCs w:val="16"/>
        </w:rPr>
        <w:t xml:space="preserve">: ………………………………… / </w:t>
      </w:r>
      <w:bookmarkStart w:id="34" w:name="ClientPodpis2"/>
      <w:bookmarkEnd w:id="34"/>
      <w:r w:rsidR="00715477">
        <w:rPr>
          <w:rFonts w:ascii="Arial" w:hAnsi="Arial" w:cs="Arial"/>
          <w:sz w:val="16"/>
          <w:szCs w:val="16"/>
        </w:rPr>
        <w:t>ДИМИТЪР ЙОРДАНОВ ИВАНОВ</w:t>
      </w:r>
      <w:r w:rsidRPr="00D91535">
        <w:rPr>
          <w:rFonts w:ascii="Arial" w:hAnsi="Arial" w:cs="Arial"/>
          <w:sz w:val="16"/>
          <w:szCs w:val="16"/>
        </w:rPr>
        <w:t>/</w:t>
      </w:r>
    </w:p>
    <w:sectPr w:rsidR="003B7DBE" w:rsidRPr="00B9558A" w:rsidSect="00B955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C238F9" w14:textId="77777777" w:rsidR="00715477" w:rsidRDefault="00715477">
      <w:r>
        <w:separator/>
      </w:r>
    </w:p>
  </w:endnote>
  <w:endnote w:type="continuationSeparator" w:id="0">
    <w:p w14:paraId="03E57781" w14:textId="77777777" w:rsidR="00715477" w:rsidRDefault="00715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BC2C6A" w14:textId="77777777" w:rsidR="00715477" w:rsidRDefault="00715477">
      <w:r>
        <w:separator/>
      </w:r>
    </w:p>
  </w:footnote>
  <w:footnote w:type="continuationSeparator" w:id="0">
    <w:p w14:paraId="36DD2FC4" w14:textId="77777777" w:rsidR="00715477" w:rsidRDefault="007154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77"/>
    <w:rsid w:val="0002343A"/>
    <w:rsid w:val="000B3DAF"/>
    <w:rsid w:val="001C6E1D"/>
    <w:rsid w:val="00356652"/>
    <w:rsid w:val="00357E7F"/>
    <w:rsid w:val="003B7DBE"/>
    <w:rsid w:val="005A7C1D"/>
    <w:rsid w:val="00715477"/>
    <w:rsid w:val="00730BCB"/>
    <w:rsid w:val="008C4C8C"/>
    <w:rsid w:val="00B9558A"/>
    <w:rsid w:val="00C1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9411A2"/>
  <w15:chartTrackingRefBased/>
  <w15:docId w15:val="{8F2F8FC7-D585-4363-B021-0F4AE923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558A"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link w:val="PlainTextChar"/>
    <w:rsid w:val="00B9558A"/>
    <w:rPr>
      <w:rFonts w:ascii="Courier New" w:hAnsi="Courier New"/>
      <w:sz w:val="20"/>
      <w:szCs w:val="20"/>
    </w:rPr>
  </w:style>
  <w:style w:type="character" w:styleId="Strong">
    <w:name w:val="Strong"/>
    <w:qFormat/>
    <w:rsid w:val="00B9558A"/>
    <w:rPr>
      <w:b/>
    </w:rPr>
  </w:style>
  <w:style w:type="paragraph" w:styleId="BodyText">
    <w:name w:val="Body Text"/>
    <w:basedOn w:val="Normal"/>
    <w:link w:val="BodyTextChar"/>
    <w:rsid w:val="00B9558A"/>
    <w:pPr>
      <w:autoSpaceDE w:val="0"/>
      <w:autoSpaceDN w:val="0"/>
      <w:jc w:val="center"/>
    </w:pPr>
    <w:rPr>
      <w:b/>
      <w:bCs/>
    </w:rPr>
  </w:style>
  <w:style w:type="character" w:customStyle="1" w:styleId="PlainTextChar">
    <w:name w:val="Plain Text Char"/>
    <w:link w:val="PlainText"/>
    <w:locked/>
    <w:rsid w:val="00B9558A"/>
    <w:rPr>
      <w:rFonts w:ascii="Courier New" w:hAnsi="Courier New"/>
      <w:lang w:val="bg-BG" w:eastAsia="bg-BG" w:bidi="ar-SA"/>
    </w:rPr>
  </w:style>
  <w:style w:type="character" w:customStyle="1" w:styleId="BodyTextChar">
    <w:name w:val="Body Text Char"/>
    <w:link w:val="BodyText"/>
    <w:locked/>
    <w:rsid w:val="00B9558A"/>
    <w:rPr>
      <w:b/>
      <w:bCs/>
      <w:sz w:val="24"/>
      <w:szCs w:val="24"/>
      <w:lang w:val="bg-BG" w:eastAsia="bg-BG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urosys\Rpt\PoruchkaCK_Blanc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PoruchkaCK_Blanca.dot</Template>
  <TotalTime>1</TotalTime>
  <Pages>1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cp:lastModifiedBy>dd</cp:lastModifiedBy>
  <cp:revision>1</cp:revision>
  <dcterms:created xsi:type="dcterms:W3CDTF">2024-10-03T13:17:00Z</dcterms:created>
  <dcterms:modified xsi:type="dcterms:W3CDTF">2024-10-03T13:18:00Z</dcterms:modified>
</cp:coreProperties>
</file>