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268E" w14:textId="0BA45370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5D40E7">
        <w:rPr>
          <w:noProof/>
        </w:rPr>
        <w:drawing>
          <wp:inline distT="0" distB="0" distL="0" distR="0" wp14:anchorId="7719575F" wp14:editId="30DC39DB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E83B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489F06AF" w14:textId="01F09604" w:rsidR="00B9558A" w:rsidRDefault="005D40E7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2239D1DF" wp14:editId="18E0C4F4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5E9F91E5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17D04CF4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2D24FD44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5D40E7">
              <w:rPr>
                <w:rFonts w:ascii="Arial" w:hAnsi="Arial" w:cs="Arial"/>
                <w:sz w:val="17"/>
                <w:szCs w:val="17"/>
              </w:rPr>
              <w:t>675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5D40E7">
              <w:rPr>
                <w:rFonts w:ascii="Arial" w:hAnsi="Arial" w:cs="Arial"/>
                <w:sz w:val="17"/>
                <w:szCs w:val="17"/>
              </w:rPr>
              <w:t>20.09.2024  14:44</w:t>
            </w:r>
          </w:p>
          <w:p w14:paraId="7F14DE42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5D40E7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5D40E7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11B8BC8A" w14:textId="77777777" w:rsidTr="00B9558A">
        <w:trPr>
          <w:trHeight w:val="998"/>
        </w:trPr>
        <w:tc>
          <w:tcPr>
            <w:tcW w:w="10598" w:type="dxa"/>
          </w:tcPr>
          <w:p w14:paraId="2AACEB37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46C85B78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5D40E7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5D40E7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0F69F72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5D40E7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6F3BE7A9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5D40E7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83343B1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5D40E7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18E5A68C" w14:textId="77777777" w:rsidTr="00B9558A">
        <w:trPr>
          <w:trHeight w:val="1744"/>
        </w:trPr>
        <w:tc>
          <w:tcPr>
            <w:tcW w:w="10598" w:type="dxa"/>
          </w:tcPr>
          <w:p w14:paraId="7725A86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5D40E7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5D40E7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7ABBB444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5D40E7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5D40E7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0DFF7DFB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5D40E7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1D90C19B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55600C5B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0C6EFF9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5D40E7">
              <w:rPr>
                <w:rFonts w:ascii="Arial" w:hAnsi="Arial" w:cs="Arial"/>
                <w:b/>
                <w:sz w:val="17"/>
                <w:szCs w:val="17"/>
              </w:rPr>
              <w:t>199600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5D40E7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4AF11965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5D40E7">
              <w:rPr>
                <w:rFonts w:ascii="Arial" w:hAnsi="Arial" w:cs="Arial"/>
                <w:b/>
                <w:sz w:val="17"/>
                <w:szCs w:val="17"/>
              </w:rPr>
              <w:t>84.500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5D40E7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1E680DC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5D40E7">
              <w:rPr>
                <w:rFonts w:ascii="Arial" w:hAnsi="Arial" w:cs="Arial"/>
                <w:b/>
                <w:sz w:val="17"/>
                <w:szCs w:val="17"/>
              </w:rPr>
              <w:t>EUR 16 866 200.00 (словом: шестнадесет милиона осемстотин шестдесет и шест хиляди u двеста)</w:t>
            </w:r>
          </w:p>
        </w:tc>
      </w:tr>
      <w:tr w:rsidR="00B9558A" w:rsidRPr="00D91535" w14:paraId="23D5B6CE" w14:textId="77777777" w:rsidTr="00B9558A">
        <w:tc>
          <w:tcPr>
            <w:tcW w:w="10598" w:type="dxa"/>
          </w:tcPr>
          <w:p w14:paraId="3D330A1F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5D40E7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6A18291E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3BEE4648" w14:textId="77777777" w:rsidR="00B9558A" w:rsidRPr="00633068" w:rsidRDefault="005D40E7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3F0AFE97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7F41B44F" w14:textId="77777777" w:rsidTr="00B9558A">
        <w:tc>
          <w:tcPr>
            <w:tcW w:w="10598" w:type="dxa"/>
          </w:tcPr>
          <w:p w14:paraId="58D2CF68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2A6BA911" w14:textId="4234987C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5D40E7">
              <w:rPr>
                <w:rFonts w:ascii="Arial" w:hAnsi="Arial" w:cs="Arial"/>
                <w:sz w:val="17"/>
                <w:szCs w:val="17"/>
              </w:rPr>
              <w:t>27326.86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5D40E7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Други :</w:t>
            </w:r>
            <w:bookmarkStart w:id="30" w:name="TaxesDrugi"/>
            <w:bookmarkEnd w:id="30"/>
          </w:p>
        </w:tc>
      </w:tr>
      <w:tr w:rsidR="00B9558A" w:rsidRPr="00D91535" w14:paraId="560D451C" w14:textId="77777777" w:rsidTr="00B9558A">
        <w:tc>
          <w:tcPr>
            <w:tcW w:w="10598" w:type="dxa"/>
          </w:tcPr>
          <w:p w14:paraId="16AF3150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5A039238" w14:textId="6912351A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5D40E7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5156F742" w14:textId="77777777" w:rsidTr="00B9558A">
        <w:tc>
          <w:tcPr>
            <w:tcW w:w="10598" w:type="dxa"/>
          </w:tcPr>
          <w:p w14:paraId="56212A0C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1B4AE86B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10588435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2ED4A7F1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2F3B955B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1BDD7E81" w14:textId="3058691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5D40E7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5D40E7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5249D310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23C30446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0B87BC23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714941DC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22708923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7532F45C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3ED56EAC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1D03A31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2F9369D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45502C7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2FC645B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646C723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2F6581F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6436C09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2387F42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31ADF04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78E6CC0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492DD6E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7E9B065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1C4FBD1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3A168BF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0E03CCA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42CE3725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7C266D8A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694544EF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21728421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4143B0C4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5CE133AE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5D40E7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D7BCB" w14:textId="77777777" w:rsidR="005D40E7" w:rsidRDefault="005D40E7">
      <w:r>
        <w:separator/>
      </w:r>
    </w:p>
  </w:endnote>
  <w:endnote w:type="continuationSeparator" w:id="0">
    <w:p w14:paraId="2BDED85F" w14:textId="77777777" w:rsidR="005D40E7" w:rsidRDefault="005D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91D9C" w14:textId="77777777" w:rsidR="005D40E7" w:rsidRDefault="005D40E7">
      <w:r>
        <w:separator/>
      </w:r>
    </w:p>
  </w:footnote>
  <w:footnote w:type="continuationSeparator" w:id="0">
    <w:p w14:paraId="0D2BE4A6" w14:textId="77777777" w:rsidR="005D40E7" w:rsidRDefault="005D4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7"/>
    <w:rsid w:val="0002343A"/>
    <w:rsid w:val="000B3DAF"/>
    <w:rsid w:val="001C6E1D"/>
    <w:rsid w:val="00356652"/>
    <w:rsid w:val="00357E7F"/>
    <w:rsid w:val="003B7DBE"/>
    <w:rsid w:val="005A7C1D"/>
    <w:rsid w:val="005D40E7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0960D"/>
  <w15:chartTrackingRefBased/>
  <w15:docId w15:val="{F6C4239C-47DB-480A-A8CB-A8A6C040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2024-10-03T13:19:00Z</dcterms:created>
  <dcterms:modified xsi:type="dcterms:W3CDTF">2024-10-03T13:20:00Z</dcterms:modified>
</cp:coreProperties>
</file>