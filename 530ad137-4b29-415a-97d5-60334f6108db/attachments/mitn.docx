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14" w:rsidRPr="00345E8F" w:rsidRDefault="003C0D14" w:rsidP="00DE33CF">
      <w:pPr>
        <w:pStyle w:val="BodyTextIndent"/>
        <w:ind w:left="0"/>
        <w:rPr>
          <w:b/>
          <w:bCs/>
        </w:rPr>
      </w:pPr>
      <w:r w:rsidRPr="00345E8F"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3pt">
            <v:imagedata r:id="rId5" o:title=""/>
          </v:shape>
        </w:pict>
      </w:r>
    </w:p>
    <w:p w:rsidR="003C0D14" w:rsidRDefault="003C0D14" w:rsidP="00DE33CF">
      <w:pPr>
        <w:pStyle w:val="BodyTextIndent"/>
        <w:ind w:left="0"/>
        <w:rPr>
          <w:b/>
          <w:bCs/>
          <w:lang w:val="en-US"/>
        </w:rPr>
      </w:pPr>
    </w:p>
    <w:p w:rsidR="003C0D14" w:rsidRDefault="003C0D14" w:rsidP="00DE33CF">
      <w:pPr>
        <w:pStyle w:val="BodyTextIndent"/>
        <w:ind w:left="0"/>
        <w:rPr>
          <w:b/>
          <w:bCs/>
          <w:lang w:val="en-US"/>
        </w:rPr>
      </w:pPr>
    </w:p>
    <w:p w:rsidR="003C0D14" w:rsidRDefault="003C0D14" w:rsidP="00DE33CF">
      <w:pPr>
        <w:pStyle w:val="BodyTextIndent"/>
        <w:ind w:left="0"/>
        <w:rPr>
          <w:b/>
          <w:bCs/>
          <w:lang w:val="en-US"/>
        </w:rPr>
      </w:pPr>
    </w:p>
    <w:p w:rsidR="003C0D14" w:rsidRPr="005F6E85" w:rsidRDefault="003C0D14" w:rsidP="00DE33CF">
      <w:pPr>
        <w:pStyle w:val="BodyTextIndent"/>
        <w:ind w:left="0"/>
        <w:rPr>
          <w:b/>
          <w:bCs/>
          <w:lang w:val="en-US"/>
        </w:rPr>
      </w:pPr>
      <w:r w:rsidRPr="00345E8F">
        <w:rPr>
          <w:b/>
          <w:bCs/>
        </w:rPr>
        <w:pict>
          <v:shape id="_x0000_i1026" type="#_x0000_t75" style="width:6in;height:243pt">
            <v:imagedata r:id="rId6" o:title=""/>
          </v:shape>
        </w:pict>
      </w:r>
    </w:p>
    <w:sectPr w:rsidR="003C0D14" w:rsidRPr="005F6E85" w:rsidSect="000A75DC">
      <w:pgSz w:w="11907" w:h="16840" w:code="9"/>
      <w:pgMar w:top="1440" w:right="1559" w:bottom="1440" w:left="153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3102"/>
    <w:multiLevelType w:val="hybridMultilevel"/>
    <w:tmpl w:val="41B2C15C"/>
    <w:lvl w:ilvl="0" w:tplc="B15A65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307CBB"/>
    <w:multiLevelType w:val="hybridMultilevel"/>
    <w:tmpl w:val="E5A46054"/>
    <w:lvl w:ilvl="0" w:tplc="A7E82184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2">
    <w:nsid w:val="0A88372C"/>
    <w:multiLevelType w:val="hybridMultilevel"/>
    <w:tmpl w:val="2FF8BFC8"/>
    <w:lvl w:ilvl="0" w:tplc="E020BC9C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  <w:rPr>
        <w:rFonts w:cs="Times New Roman"/>
      </w:rPr>
    </w:lvl>
  </w:abstractNum>
  <w:abstractNum w:abstractNumId="3">
    <w:nsid w:val="0AAB7BE3"/>
    <w:multiLevelType w:val="singleLevel"/>
    <w:tmpl w:val="F4B8CDE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</w:abstractNum>
  <w:abstractNum w:abstractNumId="4">
    <w:nsid w:val="0FDC2F02"/>
    <w:multiLevelType w:val="hybridMultilevel"/>
    <w:tmpl w:val="AB403B1C"/>
    <w:lvl w:ilvl="0" w:tplc="AF74A432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5">
    <w:nsid w:val="11727E17"/>
    <w:multiLevelType w:val="hybridMultilevel"/>
    <w:tmpl w:val="542A4602"/>
    <w:lvl w:ilvl="0" w:tplc="428EC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59D6BB2"/>
    <w:multiLevelType w:val="hybridMultilevel"/>
    <w:tmpl w:val="967EF874"/>
    <w:lvl w:ilvl="0" w:tplc="F86046CC">
      <w:start w:val="2"/>
      <w:numFmt w:val="bullet"/>
      <w:lvlText w:val="-"/>
      <w:lvlJc w:val="left"/>
      <w:pPr>
        <w:ind w:left="600" w:hanging="360"/>
      </w:pPr>
      <w:rPr>
        <w:rFonts w:ascii="Tahoma" w:eastAsia="Times New Roman" w:hAnsi="Tahoma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179E4F24"/>
    <w:multiLevelType w:val="hybridMultilevel"/>
    <w:tmpl w:val="480E9244"/>
    <w:lvl w:ilvl="0" w:tplc="2EB6476C">
      <w:start w:val="1"/>
      <w:numFmt w:val="decimal"/>
      <w:lvlText w:val="%1."/>
      <w:lvlJc w:val="left"/>
      <w:pPr>
        <w:ind w:left="189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8">
    <w:nsid w:val="19226283"/>
    <w:multiLevelType w:val="singleLevel"/>
    <w:tmpl w:val="3B268CB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cs="Times New Roman" w:hint="default"/>
        <w:b/>
      </w:rPr>
    </w:lvl>
  </w:abstractNum>
  <w:abstractNum w:abstractNumId="9">
    <w:nsid w:val="1B6B09B7"/>
    <w:multiLevelType w:val="hybridMultilevel"/>
    <w:tmpl w:val="4BD49558"/>
    <w:lvl w:ilvl="0" w:tplc="C76AB2B4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10">
    <w:nsid w:val="22F37866"/>
    <w:multiLevelType w:val="hybridMultilevel"/>
    <w:tmpl w:val="62F6D024"/>
    <w:lvl w:ilvl="0" w:tplc="D5944200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1">
    <w:nsid w:val="299B5305"/>
    <w:multiLevelType w:val="hybridMultilevel"/>
    <w:tmpl w:val="EE06E820"/>
    <w:lvl w:ilvl="0" w:tplc="CC7C3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854E9B"/>
    <w:multiLevelType w:val="hybridMultilevel"/>
    <w:tmpl w:val="7696BF84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BED4BBB"/>
    <w:multiLevelType w:val="hybridMultilevel"/>
    <w:tmpl w:val="D7E0408C"/>
    <w:lvl w:ilvl="0" w:tplc="5E56A7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EC50011"/>
    <w:multiLevelType w:val="hybridMultilevel"/>
    <w:tmpl w:val="480E9244"/>
    <w:lvl w:ilvl="0" w:tplc="2EB6476C">
      <w:start w:val="1"/>
      <w:numFmt w:val="decimal"/>
      <w:lvlText w:val="%1."/>
      <w:lvlJc w:val="left"/>
      <w:pPr>
        <w:ind w:left="189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5">
    <w:nsid w:val="314900BA"/>
    <w:multiLevelType w:val="singleLevel"/>
    <w:tmpl w:val="F4B8CDE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</w:abstractNum>
  <w:abstractNum w:abstractNumId="16">
    <w:nsid w:val="32DB3D1D"/>
    <w:multiLevelType w:val="hybridMultilevel"/>
    <w:tmpl w:val="79124666"/>
    <w:lvl w:ilvl="0" w:tplc="04103B5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53B6793"/>
    <w:multiLevelType w:val="hybridMultilevel"/>
    <w:tmpl w:val="770EDC66"/>
    <w:lvl w:ilvl="0" w:tplc="E398CA1E">
      <w:start w:val="1"/>
      <w:numFmt w:val="decimal"/>
      <w:lvlText w:val="%1"/>
      <w:lvlJc w:val="left"/>
      <w:pPr>
        <w:ind w:left="3990" w:hanging="360"/>
      </w:pPr>
      <w:rPr>
        <w:rFonts w:cs="Times New Roman" w:hint="default"/>
        <w:b/>
        <w:sz w:val="20"/>
      </w:rPr>
    </w:lvl>
    <w:lvl w:ilvl="1" w:tplc="0402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8">
    <w:nsid w:val="4183723D"/>
    <w:multiLevelType w:val="hybridMultilevel"/>
    <w:tmpl w:val="F188A426"/>
    <w:lvl w:ilvl="0" w:tplc="0402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198180C"/>
    <w:multiLevelType w:val="hybridMultilevel"/>
    <w:tmpl w:val="9B160F44"/>
    <w:lvl w:ilvl="0" w:tplc="B0C86BE4">
      <w:start w:val="1"/>
      <w:numFmt w:val="decimal"/>
      <w:lvlText w:val="%1"/>
      <w:lvlJc w:val="left"/>
      <w:pPr>
        <w:ind w:left="540" w:hanging="360"/>
      </w:pPr>
      <w:rPr>
        <w:rFonts w:cs="Times New Roman" w:hint="default"/>
        <w:b/>
        <w:sz w:val="20"/>
      </w:rPr>
    </w:lvl>
    <w:lvl w:ilvl="1" w:tplc="0402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0">
    <w:nsid w:val="42D64CB9"/>
    <w:multiLevelType w:val="hybridMultilevel"/>
    <w:tmpl w:val="1EAACAE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D0C06F9"/>
    <w:multiLevelType w:val="hybridMultilevel"/>
    <w:tmpl w:val="294CB2AE"/>
    <w:lvl w:ilvl="0" w:tplc="4C966766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22">
    <w:nsid w:val="528047CA"/>
    <w:multiLevelType w:val="hybridMultilevel"/>
    <w:tmpl w:val="EFC26914"/>
    <w:lvl w:ilvl="0" w:tplc="5BE6F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2D85EB6"/>
    <w:multiLevelType w:val="hybridMultilevel"/>
    <w:tmpl w:val="616E236A"/>
    <w:lvl w:ilvl="0" w:tplc="F98404DA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54982504"/>
    <w:multiLevelType w:val="hybridMultilevel"/>
    <w:tmpl w:val="BA3E769C"/>
    <w:lvl w:ilvl="0" w:tplc="6582C27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512558B"/>
    <w:multiLevelType w:val="hybridMultilevel"/>
    <w:tmpl w:val="E7C043FA"/>
    <w:lvl w:ilvl="0" w:tplc="CC649140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26">
    <w:nsid w:val="5CC706F6"/>
    <w:multiLevelType w:val="hybridMultilevel"/>
    <w:tmpl w:val="BE7E6CE8"/>
    <w:lvl w:ilvl="0" w:tplc="89D66BF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4DF1529"/>
    <w:multiLevelType w:val="hybridMultilevel"/>
    <w:tmpl w:val="D9AADAC4"/>
    <w:lvl w:ilvl="0" w:tplc="C76AB2B4">
      <w:start w:val="1"/>
      <w:numFmt w:val="decimal"/>
      <w:lvlText w:val="%1."/>
      <w:lvlJc w:val="left"/>
      <w:pPr>
        <w:ind w:left="147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99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71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43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15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87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59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31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035" w:hanging="180"/>
      </w:pPr>
      <w:rPr>
        <w:rFonts w:cs="Times New Roman"/>
      </w:rPr>
    </w:lvl>
  </w:abstractNum>
  <w:abstractNum w:abstractNumId="28">
    <w:nsid w:val="67CC3BEC"/>
    <w:multiLevelType w:val="hybridMultilevel"/>
    <w:tmpl w:val="B7D8878A"/>
    <w:lvl w:ilvl="0" w:tplc="40FED450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  <w:rPr>
        <w:rFonts w:cs="Times New Roman"/>
      </w:rPr>
    </w:lvl>
  </w:abstractNum>
  <w:abstractNum w:abstractNumId="29">
    <w:nsid w:val="68572DEF"/>
    <w:multiLevelType w:val="hybridMultilevel"/>
    <w:tmpl w:val="3E7A1A78"/>
    <w:lvl w:ilvl="0" w:tplc="2168E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EA6AD6"/>
    <w:multiLevelType w:val="hybridMultilevel"/>
    <w:tmpl w:val="6D107B60"/>
    <w:lvl w:ilvl="0" w:tplc="87A2E94A">
      <w:start w:val="1"/>
      <w:numFmt w:val="decimal"/>
      <w:lvlText w:val="%1."/>
      <w:lvlJc w:val="left"/>
      <w:pPr>
        <w:ind w:left="525" w:hanging="360"/>
      </w:pPr>
      <w:rPr>
        <w:rFonts w:cs="Times New Roman" w:hint="default"/>
        <w:b/>
        <w:sz w:val="20"/>
      </w:rPr>
    </w:lvl>
    <w:lvl w:ilvl="1" w:tplc="04020019" w:tentative="1">
      <w:start w:val="1"/>
      <w:numFmt w:val="lowerLetter"/>
      <w:lvlText w:val="%2."/>
      <w:lvlJc w:val="left"/>
      <w:pPr>
        <w:ind w:left="124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96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68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40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12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84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56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285" w:hanging="180"/>
      </w:pPr>
      <w:rPr>
        <w:rFonts w:cs="Times New Roman"/>
      </w:rPr>
    </w:lvl>
  </w:abstractNum>
  <w:abstractNum w:abstractNumId="31">
    <w:nsid w:val="6FD4637C"/>
    <w:multiLevelType w:val="hybridMultilevel"/>
    <w:tmpl w:val="F4761756"/>
    <w:lvl w:ilvl="0" w:tplc="4A0E5B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AC0669B"/>
    <w:multiLevelType w:val="hybridMultilevel"/>
    <w:tmpl w:val="A9E41124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C727A44"/>
    <w:multiLevelType w:val="hybridMultilevel"/>
    <w:tmpl w:val="9346552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C7E3C5F"/>
    <w:multiLevelType w:val="hybridMultilevel"/>
    <w:tmpl w:val="E1C00E60"/>
    <w:lvl w:ilvl="0" w:tplc="87D22594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35">
    <w:nsid w:val="7DAB64FB"/>
    <w:multiLevelType w:val="hybridMultilevel"/>
    <w:tmpl w:val="AEDE0190"/>
    <w:lvl w:ilvl="0" w:tplc="351A9E5C">
      <w:start w:val="2"/>
      <w:numFmt w:val="bullet"/>
      <w:lvlText w:val="-"/>
      <w:lvlJc w:val="left"/>
      <w:pPr>
        <w:ind w:left="480" w:hanging="360"/>
      </w:pPr>
      <w:rPr>
        <w:rFonts w:ascii="Tahoma" w:eastAsia="Times New Roman" w:hAnsi="Tahoma" w:hint="default"/>
      </w:rPr>
    </w:lvl>
    <w:lvl w:ilvl="1" w:tplc="0402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2"/>
  </w:num>
  <w:num w:numId="5">
    <w:abstractNumId w:val="5"/>
  </w:num>
  <w:num w:numId="6">
    <w:abstractNumId w:val="13"/>
  </w:num>
  <w:num w:numId="7">
    <w:abstractNumId w:val="29"/>
  </w:num>
  <w:num w:numId="8">
    <w:abstractNumId w:val="28"/>
  </w:num>
  <w:num w:numId="9">
    <w:abstractNumId w:val="23"/>
  </w:num>
  <w:num w:numId="10">
    <w:abstractNumId w:val="15"/>
  </w:num>
  <w:num w:numId="11">
    <w:abstractNumId w:val="1"/>
  </w:num>
  <w:num w:numId="12">
    <w:abstractNumId w:val="8"/>
  </w:num>
  <w:num w:numId="13">
    <w:abstractNumId w:val="34"/>
  </w:num>
  <w:num w:numId="14">
    <w:abstractNumId w:val="31"/>
  </w:num>
  <w:num w:numId="15">
    <w:abstractNumId w:val="16"/>
  </w:num>
  <w:num w:numId="16">
    <w:abstractNumId w:val="30"/>
  </w:num>
  <w:num w:numId="17">
    <w:abstractNumId w:val="18"/>
  </w:num>
  <w:num w:numId="18">
    <w:abstractNumId w:val="24"/>
  </w:num>
  <w:num w:numId="19">
    <w:abstractNumId w:val="6"/>
  </w:num>
  <w:num w:numId="20">
    <w:abstractNumId w:val="35"/>
  </w:num>
  <w:num w:numId="21">
    <w:abstractNumId w:val="32"/>
  </w:num>
  <w:num w:numId="22">
    <w:abstractNumId w:val="9"/>
  </w:num>
  <w:num w:numId="23">
    <w:abstractNumId w:val="27"/>
  </w:num>
  <w:num w:numId="24">
    <w:abstractNumId w:val="12"/>
  </w:num>
  <w:num w:numId="25">
    <w:abstractNumId w:val="17"/>
  </w:num>
  <w:num w:numId="26">
    <w:abstractNumId w:val="26"/>
  </w:num>
  <w:num w:numId="27">
    <w:abstractNumId w:val="19"/>
  </w:num>
  <w:num w:numId="28">
    <w:abstractNumId w:val="14"/>
  </w:num>
  <w:num w:numId="29">
    <w:abstractNumId w:val="7"/>
  </w:num>
  <w:num w:numId="30">
    <w:abstractNumId w:val="0"/>
  </w:num>
  <w:num w:numId="31">
    <w:abstractNumId w:val="4"/>
  </w:num>
  <w:num w:numId="32">
    <w:abstractNumId w:val="10"/>
  </w:num>
  <w:num w:numId="33">
    <w:abstractNumId w:val="21"/>
  </w:num>
  <w:num w:numId="34">
    <w:abstractNumId w:val="25"/>
  </w:num>
  <w:num w:numId="35">
    <w:abstractNumId w:val="33"/>
  </w:num>
  <w:num w:numId="36">
    <w:abstractNumId w:val="2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D53"/>
    <w:rsid w:val="00000513"/>
    <w:rsid w:val="00000CE7"/>
    <w:rsid w:val="00003102"/>
    <w:rsid w:val="000103E3"/>
    <w:rsid w:val="0001154D"/>
    <w:rsid w:val="00011847"/>
    <w:rsid w:val="00012EFB"/>
    <w:rsid w:val="00014B8E"/>
    <w:rsid w:val="00016A11"/>
    <w:rsid w:val="00016AAD"/>
    <w:rsid w:val="0002276D"/>
    <w:rsid w:val="00022C92"/>
    <w:rsid w:val="0002340E"/>
    <w:rsid w:val="00024073"/>
    <w:rsid w:val="000242DF"/>
    <w:rsid w:val="00031352"/>
    <w:rsid w:val="000314B8"/>
    <w:rsid w:val="00031EB3"/>
    <w:rsid w:val="00034300"/>
    <w:rsid w:val="00034D3B"/>
    <w:rsid w:val="00036796"/>
    <w:rsid w:val="000400D3"/>
    <w:rsid w:val="00040342"/>
    <w:rsid w:val="00040EB7"/>
    <w:rsid w:val="00042F21"/>
    <w:rsid w:val="00043119"/>
    <w:rsid w:val="00043469"/>
    <w:rsid w:val="000500C5"/>
    <w:rsid w:val="00050668"/>
    <w:rsid w:val="000567BE"/>
    <w:rsid w:val="00057134"/>
    <w:rsid w:val="000608DB"/>
    <w:rsid w:val="00060B55"/>
    <w:rsid w:val="000626C6"/>
    <w:rsid w:val="00062D36"/>
    <w:rsid w:val="00063FAE"/>
    <w:rsid w:val="0006406A"/>
    <w:rsid w:val="00066CD6"/>
    <w:rsid w:val="00067F4D"/>
    <w:rsid w:val="00070F8E"/>
    <w:rsid w:val="000710AC"/>
    <w:rsid w:val="00071280"/>
    <w:rsid w:val="000732F3"/>
    <w:rsid w:val="000747BA"/>
    <w:rsid w:val="000755B4"/>
    <w:rsid w:val="0007593E"/>
    <w:rsid w:val="0008036A"/>
    <w:rsid w:val="00080663"/>
    <w:rsid w:val="00082EA1"/>
    <w:rsid w:val="00083A61"/>
    <w:rsid w:val="00084594"/>
    <w:rsid w:val="000846E3"/>
    <w:rsid w:val="0008497D"/>
    <w:rsid w:val="00086400"/>
    <w:rsid w:val="00087212"/>
    <w:rsid w:val="000876FB"/>
    <w:rsid w:val="000904C7"/>
    <w:rsid w:val="000909FA"/>
    <w:rsid w:val="00092704"/>
    <w:rsid w:val="000949B5"/>
    <w:rsid w:val="000968E9"/>
    <w:rsid w:val="00097A44"/>
    <w:rsid w:val="000A234A"/>
    <w:rsid w:val="000A2E3F"/>
    <w:rsid w:val="000A34D0"/>
    <w:rsid w:val="000A38AE"/>
    <w:rsid w:val="000A4530"/>
    <w:rsid w:val="000A4DB2"/>
    <w:rsid w:val="000A505F"/>
    <w:rsid w:val="000A75DC"/>
    <w:rsid w:val="000B15CA"/>
    <w:rsid w:val="000B3A06"/>
    <w:rsid w:val="000B3A72"/>
    <w:rsid w:val="000B3B6B"/>
    <w:rsid w:val="000B4327"/>
    <w:rsid w:val="000B5E5D"/>
    <w:rsid w:val="000B682A"/>
    <w:rsid w:val="000B7A5F"/>
    <w:rsid w:val="000C149B"/>
    <w:rsid w:val="000C23F5"/>
    <w:rsid w:val="000C457E"/>
    <w:rsid w:val="000C46D2"/>
    <w:rsid w:val="000C6037"/>
    <w:rsid w:val="000C6387"/>
    <w:rsid w:val="000C7192"/>
    <w:rsid w:val="000C7A0C"/>
    <w:rsid w:val="000D0509"/>
    <w:rsid w:val="000D22D0"/>
    <w:rsid w:val="000D3385"/>
    <w:rsid w:val="000D351A"/>
    <w:rsid w:val="000D36B3"/>
    <w:rsid w:val="000D5BC5"/>
    <w:rsid w:val="000D6012"/>
    <w:rsid w:val="000D6C6A"/>
    <w:rsid w:val="000E107C"/>
    <w:rsid w:val="000E136B"/>
    <w:rsid w:val="000E1EA8"/>
    <w:rsid w:val="000E22B9"/>
    <w:rsid w:val="000E716D"/>
    <w:rsid w:val="000F4423"/>
    <w:rsid w:val="000F6FD9"/>
    <w:rsid w:val="000F731F"/>
    <w:rsid w:val="0010060A"/>
    <w:rsid w:val="001019D3"/>
    <w:rsid w:val="00102B2A"/>
    <w:rsid w:val="00102F0B"/>
    <w:rsid w:val="0010408F"/>
    <w:rsid w:val="00104DFA"/>
    <w:rsid w:val="00105C0A"/>
    <w:rsid w:val="00106CA4"/>
    <w:rsid w:val="00106CEE"/>
    <w:rsid w:val="00107F0C"/>
    <w:rsid w:val="00107F73"/>
    <w:rsid w:val="00110359"/>
    <w:rsid w:val="001116E1"/>
    <w:rsid w:val="0011185A"/>
    <w:rsid w:val="00112313"/>
    <w:rsid w:val="001167D1"/>
    <w:rsid w:val="00122792"/>
    <w:rsid w:val="0012342C"/>
    <w:rsid w:val="00126188"/>
    <w:rsid w:val="0013191D"/>
    <w:rsid w:val="001339CF"/>
    <w:rsid w:val="0013457A"/>
    <w:rsid w:val="0013658C"/>
    <w:rsid w:val="00136CCC"/>
    <w:rsid w:val="001403D1"/>
    <w:rsid w:val="001416AA"/>
    <w:rsid w:val="00141CBB"/>
    <w:rsid w:val="00141DB7"/>
    <w:rsid w:val="0014208D"/>
    <w:rsid w:val="00142A5B"/>
    <w:rsid w:val="0014714E"/>
    <w:rsid w:val="001541F4"/>
    <w:rsid w:val="001547E2"/>
    <w:rsid w:val="00155063"/>
    <w:rsid w:val="001552EF"/>
    <w:rsid w:val="001622BE"/>
    <w:rsid w:val="001637DD"/>
    <w:rsid w:val="00163E4D"/>
    <w:rsid w:val="00164B84"/>
    <w:rsid w:val="00164E5B"/>
    <w:rsid w:val="00166C85"/>
    <w:rsid w:val="00166D12"/>
    <w:rsid w:val="00170010"/>
    <w:rsid w:val="0017140A"/>
    <w:rsid w:val="00171825"/>
    <w:rsid w:val="00171E24"/>
    <w:rsid w:val="00171EF2"/>
    <w:rsid w:val="0017226B"/>
    <w:rsid w:val="00172755"/>
    <w:rsid w:val="00172EA1"/>
    <w:rsid w:val="0017706D"/>
    <w:rsid w:val="0018268C"/>
    <w:rsid w:val="001834D7"/>
    <w:rsid w:val="00183703"/>
    <w:rsid w:val="00184F2E"/>
    <w:rsid w:val="00185F52"/>
    <w:rsid w:val="00187834"/>
    <w:rsid w:val="00187D43"/>
    <w:rsid w:val="00187F55"/>
    <w:rsid w:val="0019059A"/>
    <w:rsid w:val="00190E7B"/>
    <w:rsid w:val="00193F92"/>
    <w:rsid w:val="00194485"/>
    <w:rsid w:val="001A2164"/>
    <w:rsid w:val="001A31E7"/>
    <w:rsid w:val="001A5973"/>
    <w:rsid w:val="001A61E1"/>
    <w:rsid w:val="001A7A3D"/>
    <w:rsid w:val="001B0FA4"/>
    <w:rsid w:val="001B3191"/>
    <w:rsid w:val="001B3E22"/>
    <w:rsid w:val="001B3E6D"/>
    <w:rsid w:val="001B428D"/>
    <w:rsid w:val="001B4FDE"/>
    <w:rsid w:val="001C015B"/>
    <w:rsid w:val="001C32BB"/>
    <w:rsid w:val="001C3D9A"/>
    <w:rsid w:val="001C4F76"/>
    <w:rsid w:val="001C55BE"/>
    <w:rsid w:val="001C5B55"/>
    <w:rsid w:val="001D193B"/>
    <w:rsid w:val="001D225C"/>
    <w:rsid w:val="001D3296"/>
    <w:rsid w:val="001D384B"/>
    <w:rsid w:val="001D3E73"/>
    <w:rsid w:val="001D60E7"/>
    <w:rsid w:val="001D714C"/>
    <w:rsid w:val="001D752B"/>
    <w:rsid w:val="001D7AB5"/>
    <w:rsid w:val="001E1C7A"/>
    <w:rsid w:val="001E3D34"/>
    <w:rsid w:val="001E6680"/>
    <w:rsid w:val="001E75A0"/>
    <w:rsid w:val="001F3705"/>
    <w:rsid w:val="001F4AB3"/>
    <w:rsid w:val="001F5766"/>
    <w:rsid w:val="00201928"/>
    <w:rsid w:val="00201CCE"/>
    <w:rsid w:val="002024B3"/>
    <w:rsid w:val="002032D3"/>
    <w:rsid w:val="00204F06"/>
    <w:rsid w:val="00206B79"/>
    <w:rsid w:val="002100E1"/>
    <w:rsid w:val="002101C0"/>
    <w:rsid w:val="0021376D"/>
    <w:rsid w:val="00214F84"/>
    <w:rsid w:val="00215AF0"/>
    <w:rsid w:val="00216861"/>
    <w:rsid w:val="002169AC"/>
    <w:rsid w:val="00220607"/>
    <w:rsid w:val="00220861"/>
    <w:rsid w:val="002227CD"/>
    <w:rsid w:val="0022309D"/>
    <w:rsid w:val="002233D8"/>
    <w:rsid w:val="00223637"/>
    <w:rsid w:val="00223A4B"/>
    <w:rsid w:val="00223D5A"/>
    <w:rsid w:val="002248E5"/>
    <w:rsid w:val="002303AF"/>
    <w:rsid w:val="0023127C"/>
    <w:rsid w:val="002317ED"/>
    <w:rsid w:val="00231E6F"/>
    <w:rsid w:val="00234704"/>
    <w:rsid w:val="00236B05"/>
    <w:rsid w:val="0024009E"/>
    <w:rsid w:val="00240D99"/>
    <w:rsid w:val="00242CD3"/>
    <w:rsid w:val="002458B6"/>
    <w:rsid w:val="002513C6"/>
    <w:rsid w:val="002515F1"/>
    <w:rsid w:val="00251672"/>
    <w:rsid w:val="00252BB0"/>
    <w:rsid w:val="00253BA8"/>
    <w:rsid w:val="0026027B"/>
    <w:rsid w:val="002614D4"/>
    <w:rsid w:val="00261E7E"/>
    <w:rsid w:val="00261EC4"/>
    <w:rsid w:val="0026207C"/>
    <w:rsid w:val="00263FE6"/>
    <w:rsid w:val="002652E8"/>
    <w:rsid w:val="00275930"/>
    <w:rsid w:val="002769AF"/>
    <w:rsid w:val="00277583"/>
    <w:rsid w:val="00281DE1"/>
    <w:rsid w:val="00281FEE"/>
    <w:rsid w:val="002820DD"/>
    <w:rsid w:val="002829EE"/>
    <w:rsid w:val="00282B12"/>
    <w:rsid w:val="00284ED6"/>
    <w:rsid w:val="002867E2"/>
    <w:rsid w:val="0028697F"/>
    <w:rsid w:val="00286E29"/>
    <w:rsid w:val="00286EA9"/>
    <w:rsid w:val="002942FC"/>
    <w:rsid w:val="002944F8"/>
    <w:rsid w:val="00294762"/>
    <w:rsid w:val="00294B6F"/>
    <w:rsid w:val="00294C41"/>
    <w:rsid w:val="00294E7D"/>
    <w:rsid w:val="00295B11"/>
    <w:rsid w:val="002961C7"/>
    <w:rsid w:val="0029791C"/>
    <w:rsid w:val="00297981"/>
    <w:rsid w:val="00297B35"/>
    <w:rsid w:val="002A21B7"/>
    <w:rsid w:val="002A26F0"/>
    <w:rsid w:val="002A64BD"/>
    <w:rsid w:val="002B4D48"/>
    <w:rsid w:val="002B5308"/>
    <w:rsid w:val="002C039F"/>
    <w:rsid w:val="002C0FDF"/>
    <w:rsid w:val="002C1204"/>
    <w:rsid w:val="002C2FBA"/>
    <w:rsid w:val="002C3FE1"/>
    <w:rsid w:val="002C5294"/>
    <w:rsid w:val="002C5CF5"/>
    <w:rsid w:val="002C615E"/>
    <w:rsid w:val="002C756E"/>
    <w:rsid w:val="002D04A8"/>
    <w:rsid w:val="002D47A7"/>
    <w:rsid w:val="002D6351"/>
    <w:rsid w:val="002D6926"/>
    <w:rsid w:val="002D7595"/>
    <w:rsid w:val="002D7AD6"/>
    <w:rsid w:val="002E0A47"/>
    <w:rsid w:val="002E3ACF"/>
    <w:rsid w:val="002E3BC9"/>
    <w:rsid w:val="002E4C70"/>
    <w:rsid w:val="002E4FDE"/>
    <w:rsid w:val="002E5258"/>
    <w:rsid w:val="002E7987"/>
    <w:rsid w:val="002F1B55"/>
    <w:rsid w:val="002F3415"/>
    <w:rsid w:val="002F4B6E"/>
    <w:rsid w:val="002F62CB"/>
    <w:rsid w:val="002F7E66"/>
    <w:rsid w:val="002F7F73"/>
    <w:rsid w:val="00300453"/>
    <w:rsid w:val="003014B3"/>
    <w:rsid w:val="00301B5D"/>
    <w:rsid w:val="0030211E"/>
    <w:rsid w:val="00302297"/>
    <w:rsid w:val="0030289A"/>
    <w:rsid w:val="00303258"/>
    <w:rsid w:val="003035AD"/>
    <w:rsid w:val="00305EF1"/>
    <w:rsid w:val="003108A3"/>
    <w:rsid w:val="00311C7A"/>
    <w:rsid w:val="0031291A"/>
    <w:rsid w:val="00312B20"/>
    <w:rsid w:val="00315E6A"/>
    <w:rsid w:val="0031627F"/>
    <w:rsid w:val="00316955"/>
    <w:rsid w:val="0031696A"/>
    <w:rsid w:val="00320D05"/>
    <w:rsid w:val="00326B19"/>
    <w:rsid w:val="0033014B"/>
    <w:rsid w:val="00332603"/>
    <w:rsid w:val="00332C8F"/>
    <w:rsid w:val="00332EEC"/>
    <w:rsid w:val="00332F6E"/>
    <w:rsid w:val="00334D36"/>
    <w:rsid w:val="00340151"/>
    <w:rsid w:val="0034048F"/>
    <w:rsid w:val="00342602"/>
    <w:rsid w:val="00343273"/>
    <w:rsid w:val="003458B5"/>
    <w:rsid w:val="0034591D"/>
    <w:rsid w:val="00345E8F"/>
    <w:rsid w:val="00346520"/>
    <w:rsid w:val="00353054"/>
    <w:rsid w:val="00353F36"/>
    <w:rsid w:val="00355EDD"/>
    <w:rsid w:val="00356268"/>
    <w:rsid w:val="003604B6"/>
    <w:rsid w:val="00360D87"/>
    <w:rsid w:val="00362981"/>
    <w:rsid w:val="00363F2F"/>
    <w:rsid w:val="003649C4"/>
    <w:rsid w:val="00364AB5"/>
    <w:rsid w:val="0036717F"/>
    <w:rsid w:val="00367F1C"/>
    <w:rsid w:val="00371499"/>
    <w:rsid w:val="0037235C"/>
    <w:rsid w:val="0037413D"/>
    <w:rsid w:val="003751C5"/>
    <w:rsid w:val="00375846"/>
    <w:rsid w:val="003758DE"/>
    <w:rsid w:val="00375B36"/>
    <w:rsid w:val="00376002"/>
    <w:rsid w:val="003771B8"/>
    <w:rsid w:val="003777AE"/>
    <w:rsid w:val="00380F9B"/>
    <w:rsid w:val="00381098"/>
    <w:rsid w:val="00381E1F"/>
    <w:rsid w:val="0038294E"/>
    <w:rsid w:val="00383A09"/>
    <w:rsid w:val="00384157"/>
    <w:rsid w:val="00385B48"/>
    <w:rsid w:val="00386FAF"/>
    <w:rsid w:val="0039109C"/>
    <w:rsid w:val="00391A16"/>
    <w:rsid w:val="00391D74"/>
    <w:rsid w:val="00392D0D"/>
    <w:rsid w:val="0039311D"/>
    <w:rsid w:val="00393939"/>
    <w:rsid w:val="00394399"/>
    <w:rsid w:val="00396A93"/>
    <w:rsid w:val="00397BA8"/>
    <w:rsid w:val="003A0813"/>
    <w:rsid w:val="003A2DFB"/>
    <w:rsid w:val="003A3924"/>
    <w:rsid w:val="003A72F0"/>
    <w:rsid w:val="003B0E2C"/>
    <w:rsid w:val="003B11EB"/>
    <w:rsid w:val="003B1E95"/>
    <w:rsid w:val="003B4755"/>
    <w:rsid w:val="003B5D0C"/>
    <w:rsid w:val="003B67B8"/>
    <w:rsid w:val="003B6DB5"/>
    <w:rsid w:val="003B6E03"/>
    <w:rsid w:val="003B7BFD"/>
    <w:rsid w:val="003C0D14"/>
    <w:rsid w:val="003C25EE"/>
    <w:rsid w:val="003C342E"/>
    <w:rsid w:val="003C42DF"/>
    <w:rsid w:val="003C4AFE"/>
    <w:rsid w:val="003C5A3A"/>
    <w:rsid w:val="003C68F7"/>
    <w:rsid w:val="003C78E8"/>
    <w:rsid w:val="003C7DEE"/>
    <w:rsid w:val="003D1039"/>
    <w:rsid w:val="003D1E15"/>
    <w:rsid w:val="003D2F60"/>
    <w:rsid w:val="003D4AE2"/>
    <w:rsid w:val="003D604C"/>
    <w:rsid w:val="003D6EB0"/>
    <w:rsid w:val="003E30B7"/>
    <w:rsid w:val="003E3300"/>
    <w:rsid w:val="003E348A"/>
    <w:rsid w:val="003E4727"/>
    <w:rsid w:val="003E546B"/>
    <w:rsid w:val="003E5AD2"/>
    <w:rsid w:val="003E5D2E"/>
    <w:rsid w:val="003E69FF"/>
    <w:rsid w:val="003F0C46"/>
    <w:rsid w:val="003F2F8E"/>
    <w:rsid w:val="003F4599"/>
    <w:rsid w:val="003F4BC5"/>
    <w:rsid w:val="004000C2"/>
    <w:rsid w:val="00400D51"/>
    <w:rsid w:val="004015D8"/>
    <w:rsid w:val="00405FF8"/>
    <w:rsid w:val="0040629B"/>
    <w:rsid w:val="00407BEC"/>
    <w:rsid w:val="00410C46"/>
    <w:rsid w:val="00412C94"/>
    <w:rsid w:val="0041726D"/>
    <w:rsid w:val="00417744"/>
    <w:rsid w:val="00417DD6"/>
    <w:rsid w:val="0042237E"/>
    <w:rsid w:val="00422BB4"/>
    <w:rsid w:val="00422BE2"/>
    <w:rsid w:val="0042358C"/>
    <w:rsid w:val="0042376B"/>
    <w:rsid w:val="004260DA"/>
    <w:rsid w:val="00430610"/>
    <w:rsid w:val="00430A45"/>
    <w:rsid w:val="0043176A"/>
    <w:rsid w:val="004340D1"/>
    <w:rsid w:val="00434E04"/>
    <w:rsid w:val="00436A7D"/>
    <w:rsid w:val="00440371"/>
    <w:rsid w:val="004409FB"/>
    <w:rsid w:val="00442367"/>
    <w:rsid w:val="0045066A"/>
    <w:rsid w:val="00453153"/>
    <w:rsid w:val="00454626"/>
    <w:rsid w:val="00457BFD"/>
    <w:rsid w:val="004610F8"/>
    <w:rsid w:val="00465B54"/>
    <w:rsid w:val="00466548"/>
    <w:rsid w:val="004704CB"/>
    <w:rsid w:val="00470572"/>
    <w:rsid w:val="004712BA"/>
    <w:rsid w:val="00472EEA"/>
    <w:rsid w:val="004740F3"/>
    <w:rsid w:val="00474FEC"/>
    <w:rsid w:val="0047508B"/>
    <w:rsid w:val="004808DE"/>
    <w:rsid w:val="00481042"/>
    <w:rsid w:val="004833FA"/>
    <w:rsid w:val="004841BF"/>
    <w:rsid w:val="00485B23"/>
    <w:rsid w:val="004864D5"/>
    <w:rsid w:val="00487905"/>
    <w:rsid w:val="00491FAB"/>
    <w:rsid w:val="00492FDF"/>
    <w:rsid w:val="00494312"/>
    <w:rsid w:val="00495662"/>
    <w:rsid w:val="004A0F0D"/>
    <w:rsid w:val="004A38FE"/>
    <w:rsid w:val="004A6FE6"/>
    <w:rsid w:val="004A79B7"/>
    <w:rsid w:val="004B1D48"/>
    <w:rsid w:val="004B28A7"/>
    <w:rsid w:val="004B4692"/>
    <w:rsid w:val="004B7E2A"/>
    <w:rsid w:val="004C18D5"/>
    <w:rsid w:val="004C3F88"/>
    <w:rsid w:val="004C5F18"/>
    <w:rsid w:val="004C5F60"/>
    <w:rsid w:val="004C7155"/>
    <w:rsid w:val="004D052E"/>
    <w:rsid w:val="004D0F3E"/>
    <w:rsid w:val="004D11AF"/>
    <w:rsid w:val="004D1847"/>
    <w:rsid w:val="004D30C8"/>
    <w:rsid w:val="004D39AF"/>
    <w:rsid w:val="004D3CF6"/>
    <w:rsid w:val="004E1E9A"/>
    <w:rsid w:val="004E3D5A"/>
    <w:rsid w:val="004E3F72"/>
    <w:rsid w:val="004E5DA1"/>
    <w:rsid w:val="004E60D7"/>
    <w:rsid w:val="004F04B6"/>
    <w:rsid w:val="004F156C"/>
    <w:rsid w:val="004F1E2E"/>
    <w:rsid w:val="004F2B8D"/>
    <w:rsid w:val="004F52A0"/>
    <w:rsid w:val="005029A4"/>
    <w:rsid w:val="00503113"/>
    <w:rsid w:val="00503B67"/>
    <w:rsid w:val="005075E0"/>
    <w:rsid w:val="00507897"/>
    <w:rsid w:val="00510404"/>
    <w:rsid w:val="005132F8"/>
    <w:rsid w:val="00513DD5"/>
    <w:rsid w:val="005151B1"/>
    <w:rsid w:val="0051545C"/>
    <w:rsid w:val="0052292E"/>
    <w:rsid w:val="00522B32"/>
    <w:rsid w:val="005270F6"/>
    <w:rsid w:val="00533111"/>
    <w:rsid w:val="00533585"/>
    <w:rsid w:val="00533C85"/>
    <w:rsid w:val="00535EED"/>
    <w:rsid w:val="0053607A"/>
    <w:rsid w:val="005400B7"/>
    <w:rsid w:val="00540C92"/>
    <w:rsid w:val="00541015"/>
    <w:rsid w:val="00541623"/>
    <w:rsid w:val="00542161"/>
    <w:rsid w:val="005425F5"/>
    <w:rsid w:val="0054283E"/>
    <w:rsid w:val="0054361E"/>
    <w:rsid w:val="0054414D"/>
    <w:rsid w:val="00544644"/>
    <w:rsid w:val="00544734"/>
    <w:rsid w:val="00544D88"/>
    <w:rsid w:val="0054503C"/>
    <w:rsid w:val="005455C8"/>
    <w:rsid w:val="00545782"/>
    <w:rsid w:val="0054632D"/>
    <w:rsid w:val="00547DD0"/>
    <w:rsid w:val="005503F7"/>
    <w:rsid w:val="00552EA7"/>
    <w:rsid w:val="0055392B"/>
    <w:rsid w:val="00560E9A"/>
    <w:rsid w:val="00562423"/>
    <w:rsid w:val="00566F77"/>
    <w:rsid w:val="00571FD8"/>
    <w:rsid w:val="005758D5"/>
    <w:rsid w:val="00575B4B"/>
    <w:rsid w:val="00577432"/>
    <w:rsid w:val="005776C1"/>
    <w:rsid w:val="0058163F"/>
    <w:rsid w:val="00581A4F"/>
    <w:rsid w:val="005825D5"/>
    <w:rsid w:val="005826CC"/>
    <w:rsid w:val="005851D4"/>
    <w:rsid w:val="0058575B"/>
    <w:rsid w:val="00590036"/>
    <w:rsid w:val="00590330"/>
    <w:rsid w:val="0059057C"/>
    <w:rsid w:val="00591D32"/>
    <w:rsid w:val="00593518"/>
    <w:rsid w:val="0059565A"/>
    <w:rsid w:val="0059697A"/>
    <w:rsid w:val="00596F25"/>
    <w:rsid w:val="005A3742"/>
    <w:rsid w:val="005A43B5"/>
    <w:rsid w:val="005B2E22"/>
    <w:rsid w:val="005B35E7"/>
    <w:rsid w:val="005B3854"/>
    <w:rsid w:val="005B495E"/>
    <w:rsid w:val="005B6006"/>
    <w:rsid w:val="005C126F"/>
    <w:rsid w:val="005C23D1"/>
    <w:rsid w:val="005C2D14"/>
    <w:rsid w:val="005C47E5"/>
    <w:rsid w:val="005C71D4"/>
    <w:rsid w:val="005C7E0C"/>
    <w:rsid w:val="005D0B67"/>
    <w:rsid w:val="005D1576"/>
    <w:rsid w:val="005D5DFA"/>
    <w:rsid w:val="005D6DC3"/>
    <w:rsid w:val="005D719A"/>
    <w:rsid w:val="005E1CA5"/>
    <w:rsid w:val="005E29D7"/>
    <w:rsid w:val="005E4650"/>
    <w:rsid w:val="005E5F6C"/>
    <w:rsid w:val="005F4ED0"/>
    <w:rsid w:val="005F63B2"/>
    <w:rsid w:val="005F6E85"/>
    <w:rsid w:val="005F7540"/>
    <w:rsid w:val="006022FC"/>
    <w:rsid w:val="00603443"/>
    <w:rsid w:val="00604C77"/>
    <w:rsid w:val="00604CF7"/>
    <w:rsid w:val="00605246"/>
    <w:rsid w:val="006075C0"/>
    <w:rsid w:val="0060785A"/>
    <w:rsid w:val="00611659"/>
    <w:rsid w:val="006117B3"/>
    <w:rsid w:val="00612C7B"/>
    <w:rsid w:val="00613FBB"/>
    <w:rsid w:val="00616146"/>
    <w:rsid w:val="00617B00"/>
    <w:rsid w:val="00620E2A"/>
    <w:rsid w:val="00625EAD"/>
    <w:rsid w:val="00630CAB"/>
    <w:rsid w:val="0063217B"/>
    <w:rsid w:val="006343BE"/>
    <w:rsid w:val="006345E6"/>
    <w:rsid w:val="00635AD5"/>
    <w:rsid w:val="006369A3"/>
    <w:rsid w:val="00640357"/>
    <w:rsid w:val="00640D30"/>
    <w:rsid w:val="0064189C"/>
    <w:rsid w:val="00644667"/>
    <w:rsid w:val="00644750"/>
    <w:rsid w:val="0064476D"/>
    <w:rsid w:val="00650143"/>
    <w:rsid w:val="00650664"/>
    <w:rsid w:val="006526C6"/>
    <w:rsid w:val="00654571"/>
    <w:rsid w:val="0065506D"/>
    <w:rsid w:val="006566E4"/>
    <w:rsid w:val="0066049B"/>
    <w:rsid w:val="006640E5"/>
    <w:rsid w:val="006643B6"/>
    <w:rsid w:val="006650D7"/>
    <w:rsid w:val="00666F9C"/>
    <w:rsid w:val="00667A1E"/>
    <w:rsid w:val="00672B76"/>
    <w:rsid w:val="00672C30"/>
    <w:rsid w:val="0067401A"/>
    <w:rsid w:val="006751E6"/>
    <w:rsid w:val="00675860"/>
    <w:rsid w:val="00676120"/>
    <w:rsid w:val="00677D1E"/>
    <w:rsid w:val="00680AF4"/>
    <w:rsid w:val="006815E5"/>
    <w:rsid w:val="0068197E"/>
    <w:rsid w:val="00684487"/>
    <w:rsid w:val="006847F4"/>
    <w:rsid w:val="00684CD3"/>
    <w:rsid w:val="00684F16"/>
    <w:rsid w:val="00686AB4"/>
    <w:rsid w:val="00690946"/>
    <w:rsid w:val="00690F60"/>
    <w:rsid w:val="006921B2"/>
    <w:rsid w:val="00692FDC"/>
    <w:rsid w:val="00694A3C"/>
    <w:rsid w:val="00695BD9"/>
    <w:rsid w:val="006A0B6B"/>
    <w:rsid w:val="006A36C3"/>
    <w:rsid w:val="006A3B42"/>
    <w:rsid w:val="006A4E95"/>
    <w:rsid w:val="006A5737"/>
    <w:rsid w:val="006B1913"/>
    <w:rsid w:val="006B2E0D"/>
    <w:rsid w:val="006B759C"/>
    <w:rsid w:val="006B7F34"/>
    <w:rsid w:val="006C05A2"/>
    <w:rsid w:val="006C1DE4"/>
    <w:rsid w:val="006C291A"/>
    <w:rsid w:val="006C29C1"/>
    <w:rsid w:val="006C3439"/>
    <w:rsid w:val="006C452D"/>
    <w:rsid w:val="006C6B3F"/>
    <w:rsid w:val="006D11E5"/>
    <w:rsid w:val="006D4D68"/>
    <w:rsid w:val="006D4F93"/>
    <w:rsid w:val="006D676F"/>
    <w:rsid w:val="006D681D"/>
    <w:rsid w:val="006D70A5"/>
    <w:rsid w:val="006E0146"/>
    <w:rsid w:val="006E04FA"/>
    <w:rsid w:val="006E0B9D"/>
    <w:rsid w:val="006E3B94"/>
    <w:rsid w:val="006E4847"/>
    <w:rsid w:val="006F1E2F"/>
    <w:rsid w:val="006F497C"/>
    <w:rsid w:val="006F4A7D"/>
    <w:rsid w:val="006F4CA3"/>
    <w:rsid w:val="006F4D0A"/>
    <w:rsid w:val="007037ED"/>
    <w:rsid w:val="00704187"/>
    <w:rsid w:val="0070523C"/>
    <w:rsid w:val="0070624F"/>
    <w:rsid w:val="00706A4F"/>
    <w:rsid w:val="00706CE0"/>
    <w:rsid w:val="00706DCF"/>
    <w:rsid w:val="007079DD"/>
    <w:rsid w:val="00707E3E"/>
    <w:rsid w:val="007117E9"/>
    <w:rsid w:val="00711816"/>
    <w:rsid w:val="00711981"/>
    <w:rsid w:val="00716777"/>
    <w:rsid w:val="007214EA"/>
    <w:rsid w:val="00721CE2"/>
    <w:rsid w:val="00722C58"/>
    <w:rsid w:val="00723F06"/>
    <w:rsid w:val="00724C6D"/>
    <w:rsid w:val="00725878"/>
    <w:rsid w:val="00726E8C"/>
    <w:rsid w:val="00727322"/>
    <w:rsid w:val="00730713"/>
    <w:rsid w:val="00730BFF"/>
    <w:rsid w:val="007348B1"/>
    <w:rsid w:val="007406F3"/>
    <w:rsid w:val="00742849"/>
    <w:rsid w:val="00743781"/>
    <w:rsid w:val="007463DF"/>
    <w:rsid w:val="00747A7B"/>
    <w:rsid w:val="00751B32"/>
    <w:rsid w:val="00753191"/>
    <w:rsid w:val="00754A69"/>
    <w:rsid w:val="00755F6A"/>
    <w:rsid w:val="007575B3"/>
    <w:rsid w:val="00757D9A"/>
    <w:rsid w:val="007609D3"/>
    <w:rsid w:val="00761784"/>
    <w:rsid w:val="00763909"/>
    <w:rsid w:val="00763DCF"/>
    <w:rsid w:val="0077004F"/>
    <w:rsid w:val="007706F0"/>
    <w:rsid w:val="00771716"/>
    <w:rsid w:val="00772016"/>
    <w:rsid w:val="0077421E"/>
    <w:rsid w:val="00775AF6"/>
    <w:rsid w:val="00780C99"/>
    <w:rsid w:val="00782CE5"/>
    <w:rsid w:val="0078341B"/>
    <w:rsid w:val="00783FC6"/>
    <w:rsid w:val="007851AF"/>
    <w:rsid w:val="00786805"/>
    <w:rsid w:val="00792844"/>
    <w:rsid w:val="00792B44"/>
    <w:rsid w:val="00793DCB"/>
    <w:rsid w:val="00797224"/>
    <w:rsid w:val="007A2125"/>
    <w:rsid w:val="007A2196"/>
    <w:rsid w:val="007A2AE7"/>
    <w:rsid w:val="007A3FC2"/>
    <w:rsid w:val="007A4E6B"/>
    <w:rsid w:val="007A583E"/>
    <w:rsid w:val="007B137A"/>
    <w:rsid w:val="007B2D3E"/>
    <w:rsid w:val="007B3F2F"/>
    <w:rsid w:val="007B4637"/>
    <w:rsid w:val="007B5F91"/>
    <w:rsid w:val="007B5FE5"/>
    <w:rsid w:val="007C06A4"/>
    <w:rsid w:val="007C0A0E"/>
    <w:rsid w:val="007C212A"/>
    <w:rsid w:val="007C3181"/>
    <w:rsid w:val="007C392D"/>
    <w:rsid w:val="007C3D05"/>
    <w:rsid w:val="007C43CF"/>
    <w:rsid w:val="007C653E"/>
    <w:rsid w:val="007C6B06"/>
    <w:rsid w:val="007D0357"/>
    <w:rsid w:val="007D3A08"/>
    <w:rsid w:val="007D519B"/>
    <w:rsid w:val="007D546B"/>
    <w:rsid w:val="007D6B9C"/>
    <w:rsid w:val="007D6CC0"/>
    <w:rsid w:val="007E0094"/>
    <w:rsid w:val="007E3017"/>
    <w:rsid w:val="007E4E13"/>
    <w:rsid w:val="007E5F43"/>
    <w:rsid w:val="007E7164"/>
    <w:rsid w:val="007F1ECD"/>
    <w:rsid w:val="007F36BE"/>
    <w:rsid w:val="007F39C6"/>
    <w:rsid w:val="007F4252"/>
    <w:rsid w:val="007F42FF"/>
    <w:rsid w:val="007F632B"/>
    <w:rsid w:val="007F764C"/>
    <w:rsid w:val="0080225D"/>
    <w:rsid w:val="0080245D"/>
    <w:rsid w:val="0080270B"/>
    <w:rsid w:val="00805D94"/>
    <w:rsid w:val="008065A7"/>
    <w:rsid w:val="00806682"/>
    <w:rsid w:val="00806BB3"/>
    <w:rsid w:val="008079D4"/>
    <w:rsid w:val="00812BF6"/>
    <w:rsid w:val="00813952"/>
    <w:rsid w:val="00813BE3"/>
    <w:rsid w:val="00813D89"/>
    <w:rsid w:val="00815A3C"/>
    <w:rsid w:val="008176F3"/>
    <w:rsid w:val="0082043A"/>
    <w:rsid w:val="00821A41"/>
    <w:rsid w:val="00821A5A"/>
    <w:rsid w:val="00825322"/>
    <w:rsid w:val="00825CD0"/>
    <w:rsid w:val="00830CD5"/>
    <w:rsid w:val="00831B96"/>
    <w:rsid w:val="008320D5"/>
    <w:rsid w:val="0083228E"/>
    <w:rsid w:val="00834522"/>
    <w:rsid w:val="0083459E"/>
    <w:rsid w:val="008361F3"/>
    <w:rsid w:val="00836587"/>
    <w:rsid w:val="00836B70"/>
    <w:rsid w:val="008409C0"/>
    <w:rsid w:val="008429D2"/>
    <w:rsid w:val="00842A2C"/>
    <w:rsid w:val="00843238"/>
    <w:rsid w:val="0084382F"/>
    <w:rsid w:val="0084472C"/>
    <w:rsid w:val="008472B0"/>
    <w:rsid w:val="00850761"/>
    <w:rsid w:val="008511D0"/>
    <w:rsid w:val="00852264"/>
    <w:rsid w:val="00856350"/>
    <w:rsid w:val="00856550"/>
    <w:rsid w:val="00857C6F"/>
    <w:rsid w:val="00860967"/>
    <w:rsid w:val="0086151F"/>
    <w:rsid w:val="008633D7"/>
    <w:rsid w:val="00865DB9"/>
    <w:rsid w:val="00866B4C"/>
    <w:rsid w:val="0087000D"/>
    <w:rsid w:val="008703C4"/>
    <w:rsid w:val="00870EF8"/>
    <w:rsid w:val="008735EE"/>
    <w:rsid w:val="00874537"/>
    <w:rsid w:val="00876440"/>
    <w:rsid w:val="008764E8"/>
    <w:rsid w:val="00882A98"/>
    <w:rsid w:val="00883C06"/>
    <w:rsid w:val="008858AC"/>
    <w:rsid w:val="00886B4D"/>
    <w:rsid w:val="00887499"/>
    <w:rsid w:val="0089035A"/>
    <w:rsid w:val="00890E2B"/>
    <w:rsid w:val="008934B9"/>
    <w:rsid w:val="008939CB"/>
    <w:rsid w:val="008943B1"/>
    <w:rsid w:val="008945D9"/>
    <w:rsid w:val="008966C2"/>
    <w:rsid w:val="00897D07"/>
    <w:rsid w:val="008A191C"/>
    <w:rsid w:val="008A1D82"/>
    <w:rsid w:val="008A1E33"/>
    <w:rsid w:val="008A26B2"/>
    <w:rsid w:val="008A33D8"/>
    <w:rsid w:val="008A3850"/>
    <w:rsid w:val="008A3AF3"/>
    <w:rsid w:val="008A5726"/>
    <w:rsid w:val="008B6309"/>
    <w:rsid w:val="008C2357"/>
    <w:rsid w:val="008C25C4"/>
    <w:rsid w:val="008C3189"/>
    <w:rsid w:val="008C3606"/>
    <w:rsid w:val="008C6FF4"/>
    <w:rsid w:val="008D1187"/>
    <w:rsid w:val="008D358B"/>
    <w:rsid w:val="008D3A05"/>
    <w:rsid w:val="008D4DEE"/>
    <w:rsid w:val="008D6833"/>
    <w:rsid w:val="008D6F72"/>
    <w:rsid w:val="008D7567"/>
    <w:rsid w:val="008E06DE"/>
    <w:rsid w:val="008E0E8F"/>
    <w:rsid w:val="008E0F05"/>
    <w:rsid w:val="008E206C"/>
    <w:rsid w:val="008E2281"/>
    <w:rsid w:val="008E5006"/>
    <w:rsid w:val="008E7450"/>
    <w:rsid w:val="008F015C"/>
    <w:rsid w:val="008F3810"/>
    <w:rsid w:val="008F5174"/>
    <w:rsid w:val="008F56C3"/>
    <w:rsid w:val="008F65F3"/>
    <w:rsid w:val="00901F9A"/>
    <w:rsid w:val="00902220"/>
    <w:rsid w:val="0090667E"/>
    <w:rsid w:val="009121DC"/>
    <w:rsid w:val="00914EBF"/>
    <w:rsid w:val="009166D3"/>
    <w:rsid w:val="009238D4"/>
    <w:rsid w:val="00923B74"/>
    <w:rsid w:val="009246D7"/>
    <w:rsid w:val="00930389"/>
    <w:rsid w:val="0093347C"/>
    <w:rsid w:val="0093411F"/>
    <w:rsid w:val="00935D9C"/>
    <w:rsid w:val="009360F4"/>
    <w:rsid w:val="00936F46"/>
    <w:rsid w:val="00937B83"/>
    <w:rsid w:val="009427D1"/>
    <w:rsid w:val="0094304B"/>
    <w:rsid w:val="009446F5"/>
    <w:rsid w:val="009454B3"/>
    <w:rsid w:val="00945BA9"/>
    <w:rsid w:val="009463C4"/>
    <w:rsid w:val="009469AC"/>
    <w:rsid w:val="00946D06"/>
    <w:rsid w:val="00947E43"/>
    <w:rsid w:val="00952797"/>
    <w:rsid w:val="00952A65"/>
    <w:rsid w:val="009535CE"/>
    <w:rsid w:val="009538DB"/>
    <w:rsid w:val="0095665E"/>
    <w:rsid w:val="0095755A"/>
    <w:rsid w:val="009606D2"/>
    <w:rsid w:val="00962662"/>
    <w:rsid w:val="0096289E"/>
    <w:rsid w:val="00962F88"/>
    <w:rsid w:val="00963E26"/>
    <w:rsid w:val="00965954"/>
    <w:rsid w:val="009678D5"/>
    <w:rsid w:val="00972EEE"/>
    <w:rsid w:val="00973F32"/>
    <w:rsid w:val="00974968"/>
    <w:rsid w:val="0097553D"/>
    <w:rsid w:val="0097693E"/>
    <w:rsid w:val="00976BB8"/>
    <w:rsid w:val="00976D45"/>
    <w:rsid w:val="00981AE2"/>
    <w:rsid w:val="00982237"/>
    <w:rsid w:val="00983026"/>
    <w:rsid w:val="00984E9A"/>
    <w:rsid w:val="009862B8"/>
    <w:rsid w:val="00986A81"/>
    <w:rsid w:val="00986B92"/>
    <w:rsid w:val="009913C8"/>
    <w:rsid w:val="0099315D"/>
    <w:rsid w:val="00994316"/>
    <w:rsid w:val="00994763"/>
    <w:rsid w:val="00995624"/>
    <w:rsid w:val="00997F6A"/>
    <w:rsid w:val="009A0850"/>
    <w:rsid w:val="009A7A5F"/>
    <w:rsid w:val="009B0063"/>
    <w:rsid w:val="009B0C26"/>
    <w:rsid w:val="009B1A40"/>
    <w:rsid w:val="009B2908"/>
    <w:rsid w:val="009B3460"/>
    <w:rsid w:val="009B4AC5"/>
    <w:rsid w:val="009B67AB"/>
    <w:rsid w:val="009B76AC"/>
    <w:rsid w:val="009B7EC4"/>
    <w:rsid w:val="009C1DB9"/>
    <w:rsid w:val="009C4DF0"/>
    <w:rsid w:val="009C4F84"/>
    <w:rsid w:val="009C6B5C"/>
    <w:rsid w:val="009D0026"/>
    <w:rsid w:val="009D0246"/>
    <w:rsid w:val="009D05B5"/>
    <w:rsid w:val="009D10B3"/>
    <w:rsid w:val="009D110A"/>
    <w:rsid w:val="009D1B7A"/>
    <w:rsid w:val="009D20E6"/>
    <w:rsid w:val="009D221B"/>
    <w:rsid w:val="009D252A"/>
    <w:rsid w:val="009D269E"/>
    <w:rsid w:val="009D398F"/>
    <w:rsid w:val="009D776B"/>
    <w:rsid w:val="009D7B34"/>
    <w:rsid w:val="009D7E58"/>
    <w:rsid w:val="009E0402"/>
    <w:rsid w:val="009E2515"/>
    <w:rsid w:val="009E3461"/>
    <w:rsid w:val="009E3EA6"/>
    <w:rsid w:val="009E4739"/>
    <w:rsid w:val="009E6E25"/>
    <w:rsid w:val="009F0B50"/>
    <w:rsid w:val="009F3073"/>
    <w:rsid w:val="009F606B"/>
    <w:rsid w:val="009F61F1"/>
    <w:rsid w:val="009F7F4B"/>
    <w:rsid w:val="00A02824"/>
    <w:rsid w:val="00A0556C"/>
    <w:rsid w:val="00A060A3"/>
    <w:rsid w:val="00A06C2D"/>
    <w:rsid w:val="00A07082"/>
    <w:rsid w:val="00A07E38"/>
    <w:rsid w:val="00A124F4"/>
    <w:rsid w:val="00A12EF0"/>
    <w:rsid w:val="00A1372D"/>
    <w:rsid w:val="00A13E89"/>
    <w:rsid w:val="00A21675"/>
    <w:rsid w:val="00A22493"/>
    <w:rsid w:val="00A22B66"/>
    <w:rsid w:val="00A25332"/>
    <w:rsid w:val="00A27ED6"/>
    <w:rsid w:val="00A310ED"/>
    <w:rsid w:val="00A3166B"/>
    <w:rsid w:val="00A32A5E"/>
    <w:rsid w:val="00A33DCD"/>
    <w:rsid w:val="00A3493D"/>
    <w:rsid w:val="00A3558C"/>
    <w:rsid w:val="00A3596A"/>
    <w:rsid w:val="00A36F86"/>
    <w:rsid w:val="00A37014"/>
    <w:rsid w:val="00A37602"/>
    <w:rsid w:val="00A37B4F"/>
    <w:rsid w:val="00A40C6C"/>
    <w:rsid w:val="00A417F6"/>
    <w:rsid w:val="00A44B58"/>
    <w:rsid w:val="00A547CC"/>
    <w:rsid w:val="00A572ED"/>
    <w:rsid w:val="00A608CD"/>
    <w:rsid w:val="00A60CA9"/>
    <w:rsid w:val="00A61EF8"/>
    <w:rsid w:val="00A62C4B"/>
    <w:rsid w:val="00A62C77"/>
    <w:rsid w:val="00A649A2"/>
    <w:rsid w:val="00A64A41"/>
    <w:rsid w:val="00A64BAA"/>
    <w:rsid w:val="00A65B73"/>
    <w:rsid w:val="00A66BB1"/>
    <w:rsid w:val="00A678EF"/>
    <w:rsid w:val="00A727DE"/>
    <w:rsid w:val="00A7407C"/>
    <w:rsid w:val="00A75B9E"/>
    <w:rsid w:val="00A76F83"/>
    <w:rsid w:val="00A8294D"/>
    <w:rsid w:val="00A85DEE"/>
    <w:rsid w:val="00A91BB0"/>
    <w:rsid w:val="00A92E9F"/>
    <w:rsid w:val="00A960EC"/>
    <w:rsid w:val="00A96D2C"/>
    <w:rsid w:val="00AA0819"/>
    <w:rsid w:val="00AA1375"/>
    <w:rsid w:val="00AA1F92"/>
    <w:rsid w:val="00AA2B6E"/>
    <w:rsid w:val="00AA3D21"/>
    <w:rsid w:val="00AA7517"/>
    <w:rsid w:val="00AB1A95"/>
    <w:rsid w:val="00AB2613"/>
    <w:rsid w:val="00AB2D3D"/>
    <w:rsid w:val="00AB2EA4"/>
    <w:rsid w:val="00AB3C78"/>
    <w:rsid w:val="00AB4890"/>
    <w:rsid w:val="00AB618B"/>
    <w:rsid w:val="00AB6372"/>
    <w:rsid w:val="00AB75BA"/>
    <w:rsid w:val="00AC0538"/>
    <w:rsid w:val="00AC12F8"/>
    <w:rsid w:val="00AC19EE"/>
    <w:rsid w:val="00AC21CF"/>
    <w:rsid w:val="00AC244F"/>
    <w:rsid w:val="00AC2C97"/>
    <w:rsid w:val="00AC2F80"/>
    <w:rsid w:val="00AC3AA3"/>
    <w:rsid w:val="00AC6C0C"/>
    <w:rsid w:val="00AD667D"/>
    <w:rsid w:val="00AE066B"/>
    <w:rsid w:val="00AE1104"/>
    <w:rsid w:val="00AE3DDD"/>
    <w:rsid w:val="00AE3ED6"/>
    <w:rsid w:val="00AE42D5"/>
    <w:rsid w:val="00AE5060"/>
    <w:rsid w:val="00AE78CA"/>
    <w:rsid w:val="00AF063A"/>
    <w:rsid w:val="00AF0915"/>
    <w:rsid w:val="00AF175C"/>
    <w:rsid w:val="00AF3CBD"/>
    <w:rsid w:val="00AF4A42"/>
    <w:rsid w:val="00AF544A"/>
    <w:rsid w:val="00AF597A"/>
    <w:rsid w:val="00AF791C"/>
    <w:rsid w:val="00B01BDE"/>
    <w:rsid w:val="00B04FD5"/>
    <w:rsid w:val="00B0573E"/>
    <w:rsid w:val="00B05BCA"/>
    <w:rsid w:val="00B06B03"/>
    <w:rsid w:val="00B06DB8"/>
    <w:rsid w:val="00B07004"/>
    <w:rsid w:val="00B0732B"/>
    <w:rsid w:val="00B11E7D"/>
    <w:rsid w:val="00B11ED9"/>
    <w:rsid w:val="00B13236"/>
    <w:rsid w:val="00B150AA"/>
    <w:rsid w:val="00B21321"/>
    <w:rsid w:val="00B21718"/>
    <w:rsid w:val="00B219FA"/>
    <w:rsid w:val="00B21B43"/>
    <w:rsid w:val="00B23AC1"/>
    <w:rsid w:val="00B25014"/>
    <w:rsid w:val="00B26AEC"/>
    <w:rsid w:val="00B31CA1"/>
    <w:rsid w:val="00B31D24"/>
    <w:rsid w:val="00B321F2"/>
    <w:rsid w:val="00B3265B"/>
    <w:rsid w:val="00B328A1"/>
    <w:rsid w:val="00B33568"/>
    <w:rsid w:val="00B33B69"/>
    <w:rsid w:val="00B34901"/>
    <w:rsid w:val="00B3631E"/>
    <w:rsid w:val="00B368D4"/>
    <w:rsid w:val="00B36D73"/>
    <w:rsid w:val="00B41401"/>
    <w:rsid w:val="00B42D9E"/>
    <w:rsid w:val="00B44DF6"/>
    <w:rsid w:val="00B4789C"/>
    <w:rsid w:val="00B5112A"/>
    <w:rsid w:val="00B52D82"/>
    <w:rsid w:val="00B533B1"/>
    <w:rsid w:val="00B53C1C"/>
    <w:rsid w:val="00B551FE"/>
    <w:rsid w:val="00B55201"/>
    <w:rsid w:val="00B56DC5"/>
    <w:rsid w:val="00B5717B"/>
    <w:rsid w:val="00B579D6"/>
    <w:rsid w:val="00B60327"/>
    <w:rsid w:val="00B614A3"/>
    <w:rsid w:val="00B63209"/>
    <w:rsid w:val="00B641C9"/>
    <w:rsid w:val="00B643E7"/>
    <w:rsid w:val="00B656C9"/>
    <w:rsid w:val="00B660D1"/>
    <w:rsid w:val="00B67788"/>
    <w:rsid w:val="00B70E4A"/>
    <w:rsid w:val="00B70E7A"/>
    <w:rsid w:val="00B71DC8"/>
    <w:rsid w:val="00B728DC"/>
    <w:rsid w:val="00B7342D"/>
    <w:rsid w:val="00B7343F"/>
    <w:rsid w:val="00B822B1"/>
    <w:rsid w:val="00B83439"/>
    <w:rsid w:val="00B83764"/>
    <w:rsid w:val="00B86956"/>
    <w:rsid w:val="00B86C39"/>
    <w:rsid w:val="00B9199A"/>
    <w:rsid w:val="00B95038"/>
    <w:rsid w:val="00B96534"/>
    <w:rsid w:val="00B97494"/>
    <w:rsid w:val="00BA0192"/>
    <w:rsid w:val="00BA0C35"/>
    <w:rsid w:val="00BA1188"/>
    <w:rsid w:val="00BA2154"/>
    <w:rsid w:val="00BA254D"/>
    <w:rsid w:val="00BA36F6"/>
    <w:rsid w:val="00BA4E73"/>
    <w:rsid w:val="00BA5213"/>
    <w:rsid w:val="00BA59A3"/>
    <w:rsid w:val="00BA5B2D"/>
    <w:rsid w:val="00BB0F81"/>
    <w:rsid w:val="00BB184E"/>
    <w:rsid w:val="00BB3DEC"/>
    <w:rsid w:val="00BB4478"/>
    <w:rsid w:val="00BB4953"/>
    <w:rsid w:val="00BB515C"/>
    <w:rsid w:val="00BB521F"/>
    <w:rsid w:val="00BB6147"/>
    <w:rsid w:val="00BB6F1B"/>
    <w:rsid w:val="00BB7E19"/>
    <w:rsid w:val="00BC02FB"/>
    <w:rsid w:val="00BC2845"/>
    <w:rsid w:val="00BC292C"/>
    <w:rsid w:val="00BC3021"/>
    <w:rsid w:val="00BC4508"/>
    <w:rsid w:val="00BC4754"/>
    <w:rsid w:val="00BC4C26"/>
    <w:rsid w:val="00BC6BF3"/>
    <w:rsid w:val="00BD03D0"/>
    <w:rsid w:val="00BD0A19"/>
    <w:rsid w:val="00BD205F"/>
    <w:rsid w:val="00BD4047"/>
    <w:rsid w:val="00BD44E0"/>
    <w:rsid w:val="00BD5DF4"/>
    <w:rsid w:val="00BD6EA4"/>
    <w:rsid w:val="00BD7102"/>
    <w:rsid w:val="00BE5DB9"/>
    <w:rsid w:val="00BE6420"/>
    <w:rsid w:val="00BE6659"/>
    <w:rsid w:val="00BF04C4"/>
    <w:rsid w:val="00BF05A9"/>
    <w:rsid w:val="00BF2044"/>
    <w:rsid w:val="00BF22BF"/>
    <w:rsid w:val="00BF2F50"/>
    <w:rsid w:val="00BF4DB0"/>
    <w:rsid w:val="00BF5CB3"/>
    <w:rsid w:val="00BF6983"/>
    <w:rsid w:val="00C00DB8"/>
    <w:rsid w:val="00C012BB"/>
    <w:rsid w:val="00C01C25"/>
    <w:rsid w:val="00C035F7"/>
    <w:rsid w:val="00C0406C"/>
    <w:rsid w:val="00C04F13"/>
    <w:rsid w:val="00C07C22"/>
    <w:rsid w:val="00C12933"/>
    <w:rsid w:val="00C12E3B"/>
    <w:rsid w:val="00C13730"/>
    <w:rsid w:val="00C142B3"/>
    <w:rsid w:val="00C17A97"/>
    <w:rsid w:val="00C17B94"/>
    <w:rsid w:val="00C17C5F"/>
    <w:rsid w:val="00C2131F"/>
    <w:rsid w:val="00C21AA8"/>
    <w:rsid w:val="00C223FD"/>
    <w:rsid w:val="00C226D4"/>
    <w:rsid w:val="00C231C5"/>
    <w:rsid w:val="00C23B38"/>
    <w:rsid w:val="00C244E3"/>
    <w:rsid w:val="00C2643E"/>
    <w:rsid w:val="00C30A9D"/>
    <w:rsid w:val="00C30B2B"/>
    <w:rsid w:val="00C315A7"/>
    <w:rsid w:val="00C34BD7"/>
    <w:rsid w:val="00C36B87"/>
    <w:rsid w:val="00C36F02"/>
    <w:rsid w:val="00C44E1F"/>
    <w:rsid w:val="00C455A9"/>
    <w:rsid w:val="00C46E35"/>
    <w:rsid w:val="00C47F64"/>
    <w:rsid w:val="00C51070"/>
    <w:rsid w:val="00C522A2"/>
    <w:rsid w:val="00C528F4"/>
    <w:rsid w:val="00C52CCD"/>
    <w:rsid w:val="00C53D94"/>
    <w:rsid w:val="00C546C9"/>
    <w:rsid w:val="00C55EEB"/>
    <w:rsid w:val="00C56252"/>
    <w:rsid w:val="00C60685"/>
    <w:rsid w:val="00C624D8"/>
    <w:rsid w:val="00C62BF7"/>
    <w:rsid w:val="00C63B7A"/>
    <w:rsid w:val="00C65C63"/>
    <w:rsid w:val="00C76F64"/>
    <w:rsid w:val="00C77102"/>
    <w:rsid w:val="00C77794"/>
    <w:rsid w:val="00C8111C"/>
    <w:rsid w:val="00C816F9"/>
    <w:rsid w:val="00C84234"/>
    <w:rsid w:val="00C8493F"/>
    <w:rsid w:val="00C85681"/>
    <w:rsid w:val="00C86DD9"/>
    <w:rsid w:val="00C90EDB"/>
    <w:rsid w:val="00C910FD"/>
    <w:rsid w:val="00C9110C"/>
    <w:rsid w:val="00C91E5B"/>
    <w:rsid w:val="00C925E9"/>
    <w:rsid w:val="00C92A75"/>
    <w:rsid w:val="00C976F6"/>
    <w:rsid w:val="00C97BAB"/>
    <w:rsid w:val="00CA0FD9"/>
    <w:rsid w:val="00CA49F7"/>
    <w:rsid w:val="00CA5D2E"/>
    <w:rsid w:val="00CB09D7"/>
    <w:rsid w:val="00CB2109"/>
    <w:rsid w:val="00CB2D25"/>
    <w:rsid w:val="00CB47C9"/>
    <w:rsid w:val="00CB4E5C"/>
    <w:rsid w:val="00CB6D53"/>
    <w:rsid w:val="00CB7147"/>
    <w:rsid w:val="00CB7381"/>
    <w:rsid w:val="00CB7E34"/>
    <w:rsid w:val="00CC006D"/>
    <w:rsid w:val="00CC3295"/>
    <w:rsid w:val="00CC353E"/>
    <w:rsid w:val="00CC39EA"/>
    <w:rsid w:val="00CC5BB3"/>
    <w:rsid w:val="00CC63A7"/>
    <w:rsid w:val="00CC712F"/>
    <w:rsid w:val="00CC75C6"/>
    <w:rsid w:val="00CD0A5D"/>
    <w:rsid w:val="00CD2F5A"/>
    <w:rsid w:val="00CD3620"/>
    <w:rsid w:val="00CD5904"/>
    <w:rsid w:val="00CD5FEA"/>
    <w:rsid w:val="00CD6D0A"/>
    <w:rsid w:val="00CE0629"/>
    <w:rsid w:val="00CE1275"/>
    <w:rsid w:val="00CE3412"/>
    <w:rsid w:val="00CE5570"/>
    <w:rsid w:val="00CE5A6A"/>
    <w:rsid w:val="00CF1A65"/>
    <w:rsid w:val="00CF1D01"/>
    <w:rsid w:val="00CF48EC"/>
    <w:rsid w:val="00CF4D30"/>
    <w:rsid w:val="00CF7DC5"/>
    <w:rsid w:val="00CF7F66"/>
    <w:rsid w:val="00D01222"/>
    <w:rsid w:val="00D01532"/>
    <w:rsid w:val="00D02E00"/>
    <w:rsid w:val="00D033DE"/>
    <w:rsid w:val="00D07F10"/>
    <w:rsid w:val="00D1016E"/>
    <w:rsid w:val="00D101CD"/>
    <w:rsid w:val="00D1130F"/>
    <w:rsid w:val="00D1398A"/>
    <w:rsid w:val="00D15517"/>
    <w:rsid w:val="00D21D87"/>
    <w:rsid w:val="00D252FE"/>
    <w:rsid w:val="00D25630"/>
    <w:rsid w:val="00D31CB0"/>
    <w:rsid w:val="00D31D35"/>
    <w:rsid w:val="00D33229"/>
    <w:rsid w:val="00D33624"/>
    <w:rsid w:val="00D343F5"/>
    <w:rsid w:val="00D346D9"/>
    <w:rsid w:val="00D366FB"/>
    <w:rsid w:val="00D36BF3"/>
    <w:rsid w:val="00D40218"/>
    <w:rsid w:val="00D40359"/>
    <w:rsid w:val="00D41746"/>
    <w:rsid w:val="00D43017"/>
    <w:rsid w:val="00D4337B"/>
    <w:rsid w:val="00D4391E"/>
    <w:rsid w:val="00D44B91"/>
    <w:rsid w:val="00D458F0"/>
    <w:rsid w:val="00D4634E"/>
    <w:rsid w:val="00D46772"/>
    <w:rsid w:val="00D518BB"/>
    <w:rsid w:val="00D54A07"/>
    <w:rsid w:val="00D5756A"/>
    <w:rsid w:val="00D60A90"/>
    <w:rsid w:val="00D60D3A"/>
    <w:rsid w:val="00D62714"/>
    <w:rsid w:val="00D66655"/>
    <w:rsid w:val="00D72956"/>
    <w:rsid w:val="00D734F6"/>
    <w:rsid w:val="00D74B04"/>
    <w:rsid w:val="00D753E2"/>
    <w:rsid w:val="00D823B5"/>
    <w:rsid w:val="00D8444B"/>
    <w:rsid w:val="00D85085"/>
    <w:rsid w:val="00D86C54"/>
    <w:rsid w:val="00D926F3"/>
    <w:rsid w:val="00D93BC5"/>
    <w:rsid w:val="00D94B42"/>
    <w:rsid w:val="00D94F68"/>
    <w:rsid w:val="00D96635"/>
    <w:rsid w:val="00DA4BFA"/>
    <w:rsid w:val="00DA6322"/>
    <w:rsid w:val="00DA65BD"/>
    <w:rsid w:val="00DA71F2"/>
    <w:rsid w:val="00DA7D39"/>
    <w:rsid w:val="00DB0A29"/>
    <w:rsid w:val="00DB0E11"/>
    <w:rsid w:val="00DB181A"/>
    <w:rsid w:val="00DB2B15"/>
    <w:rsid w:val="00DB2D7F"/>
    <w:rsid w:val="00DB341B"/>
    <w:rsid w:val="00DB4894"/>
    <w:rsid w:val="00DB593B"/>
    <w:rsid w:val="00DB6611"/>
    <w:rsid w:val="00DB72BA"/>
    <w:rsid w:val="00DC0509"/>
    <w:rsid w:val="00DC1865"/>
    <w:rsid w:val="00DC4198"/>
    <w:rsid w:val="00DC5BE4"/>
    <w:rsid w:val="00DC7C79"/>
    <w:rsid w:val="00DD1EFB"/>
    <w:rsid w:val="00DD3A50"/>
    <w:rsid w:val="00DD46B0"/>
    <w:rsid w:val="00DD5C51"/>
    <w:rsid w:val="00DE29B9"/>
    <w:rsid w:val="00DE33CF"/>
    <w:rsid w:val="00DE4A82"/>
    <w:rsid w:val="00DE525D"/>
    <w:rsid w:val="00DE57AA"/>
    <w:rsid w:val="00DE6CC9"/>
    <w:rsid w:val="00DE79CB"/>
    <w:rsid w:val="00DF0C26"/>
    <w:rsid w:val="00DF0F2F"/>
    <w:rsid w:val="00DF1C95"/>
    <w:rsid w:val="00DF26ED"/>
    <w:rsid w:val="00DF4328"/>
    <w:rsid w:val="00DF64FF"/>
    <w:rsid w:val="00E0079C"/>
    <w:rsid w:val="00E00FC3"/>
    <w:rsid w:val="00E026FC"/>
    <w:rsid w:val="00E035DA"/>
    <w:rsid w:val="00E04101"/>
    <w:rsid w:val="00E05113"/>
    <w:rsid w:val="00E0547F"/>
    <w:rsid w:val="00E06A98"/>
    <w:rsid w:val="00E11442"/>
    <w:rsid w:val="00E11FCF"/>
    <w:rsid w:val="00E1349F"/>
    <w:rsid w:val="00E14B84"/>
    <w:rsid w:val="00E17219"/>
    <w:rsid w:val="00E1722A"/>
    <w:rsid w:val="00E2197E"/>
    <w:rsid w:val="00E22726"/>
    <w:rsid w:val="00E23580"/>
    <w:rsid w:val="00E23A1D"/>
    <w:rsid w:val="00E250D3"/>
    <w:rsid w:val="00E2552D"/>
    <w:rsid w:val="00E26C37"/>
    <w:rsid w:val="00E27269"/>
    <w:rsid w:val="00E3083A"/>
    <w:rsid w:val="00E318D8"/>
    <w:rsid w:val="00E31FA7"/>
    <w:rsid w:val="00E3218D"/>
    <w:rsid w:val="00E3517C"/>
    <w:rsid w:val="00E36480"/>
    <w:rsid w:val="00E36718"/>
    <w:rsid w:val="00E375D1"/>
    <w:rsid w:val="00E41D18"/>
    <w:rsid w:val="00E42128"/>
    <w:rsid w:val="00E42879"/>
    <w:rsid w:val="00E4299C"/>
    <w:rsid w:val="00E42D39"/>
    <w:rsid w:val="00E430A0"/>
    <w:rsid w:val="00E43FA2"/>
    <w:rsid w:val="00E45A3D"/>
    <w:rsid w:val="00E465C1"/>
    <w:rsid w:val="00E46B5F"/>
    <w:rsid w:val="00E46CBC"/>
    <w:rsid w:val="00E46DAA"/>
    <w:rsid w:val="00E5048D"/>
    <w:rsid w:val="00E53996"/>
    <w:rsid w:val="00E54308"/>
    <w:rsid w:val="00E55AC7"/>
    <w:rsid w:val="00E576CB"/>
    <w:rsid w:val="00E577A1"/>
    <w:rsid w:val="00E628E2"/>
    <w:rsid w:val="00E62B45"/>
    <w:rsid w:val="00E64D50"/>
    <w:rsid w:val="00E658CE"/>
    <w:rsid w:val="00E6729E"/>
    <w:rsid w:val="00E678F2"/>
    <w:rsid w:val="00E70E02"/>
    <w:rsid w:val="00E71628"/>
    <w:rsid w:val="00E73E6D"/>
    <w:rsid w:val="00E7464A"/>
    <w:rsid w:val="00E75655"/>
    <w:rsid w:val="00E75C6C"/>
    <w:rsid w:val="00E7651D"/>
    <w:rsid w:val="00E814C2"/>
    <w:rsid w:val="00E82E72"/>
    <w:rsid w:val="00E83EFA"/>
    <w:rsid w:val="00E855FB"/>
    <w:rsid w:val="00E9107D"/>
    <w:rsid w:val="00E910F5"/>
    <w:rsid w:val="00E91624"/>
    <w:rsid w:val="00E95C07"/>
    <w:rsid w:val="00E96153"/>
    <w:rsid w:val="00E9718D"/>
    <w:rsid w:val="00E97CBA"/>
    <w:rsid w:val="00EA0122"/>
    <w:rsid w:val="00EA0992"/>
    <w:rsid w:val="00EA1A74"/>
    <w:rsid w:val="00EA1AEE"/>
    <w:rsid w:val="00EA216D"/>
    <w:rsid w:val="00EA44B4"/>
    <w:rsid w:val="00EA71EE"/>
    <w:rsid w:val="00EB2401"/>
    <w:rsid w:val="00EB5BE3"/>
    <w:rsid w:val="00EB65FA"/>
    <w:rsid w:val="00EC06B9"/>
    <w:rsid w:val="00EC2B2C"/>
    <w:rsid w:val="00EC57BC"/>
    <w:rsid w:val="00EC6640"/>
    <w:rsid w:val="00EC6D7F"/>
    <w:rsid w:val="00EC7E89"/>
    <w:rsid w:val="00ED62F9"/>
    <w:rsid w:val="00EE0270"/>
    <w:rsid w:val="00EE293F"/>
    <w:rsid w:val="00EE392F"/>
    <w:rsid w:val="00EE452E"/>
    <w:rsid w:val="00EE5592"/>
    <w:rsid w:val="00EE58B4"/>
    <w:rsid w:val="00EF0FF9"/>
    <w:rsid w:val="00EF45F5"/>
    <w:rsid w:val="00EF781F"/>
    <w:rsid w:val="00EF79E2"/>
    <w:rsid w:val="00F01179"/>
    <w:rsid w:val="00F03348"/>
    <w:rsid w:val="00F049B2"/>
    <w:rsid w:val="00F052BF"/>
    <w:rsid w:val="00F06829"/>
    <w:rsid w:val="00F07378"/>
    <w:rsid w:val="00F07440"/>
    <w:rsid w:val="00F10B3B"/>
    <w:rsid w:val="00F130F8"/>
    <w:rsid w:val="00F14173"/>
    <w:rsid w:val="00F147D0"/>
    <w:rsid w:val="00F15018"/>
    <w:rsid w:val="00F15CA4"/>
    <w:rsid w:val="00F16913"/>
    <w:rsid w:val="00F16B12"/>
    <w:rsid w:val="00F207AF"/>
    <w:rsid w:val="00F2187C"/>
    <w:rsid w:val="00F225B4"/>
    <w:rsid w:val="00F23EC4"/>
    <w:rsid w:val="00F24E41"/>
    <w:rsid w:val="00F27149"/>
    <w:rsid w:val="00F30E01"/>
    <w:rsid w:val="00F311C5"/>
    <w:rsid w:val="00F31A7F"/>
    <w:rsid w:val="00F339F7"/>
    <w:rsid w:val="00F3424C"/>
    <w:rsid w:val="00F35154"/>
    <w:rsid w:val="00F35890"/>
    <w:rsid w:val="00F37934"/>
    <w:rsid w:val="00F44082"/>
    <w:rsid w:val="00F442B0"/>
    <w:rsid w:val="00F4702E"/>
    <w:rsid w:val="00F50955"/>
    <w:rsid w:val="00F50CEF"/>
    <w:rsid w:val="00F51037"/>
    <w:rsid w:val="00F554AF"/>
    <w:rsid w:val="00F55558"/>
    <w:rsid w:val="00F5671C"/>
    <w:rsid w:val="00F6068C"/>
    <w:rsid w:val="00F60811"/>
    <w:rsid w:val="00F60CA5"/>
    <w:rsid w:val="00F62E87"/>
    <w:rsid w:val="00F634A0"/>
    <w:rsid w:val="00F63F2F"/>
    <w:rsid w:val="00F70543"/>
    <w:rsid w:val="00F7208A"/>
    <w:rsid w:val="00F736A1"/>
    <w:rsid w:val="00F75B4C"/>
    <w:rsid w:val="00F7765B"/>
    <w:rsid w:val="00F80090"/>
    <w:rsid w:val="00F819DB"/>
    <w:rsid w:val="00F8297B"/>
    <w:rsid w:val="00F82AC8"/>
    <w:rsid w:val="00F82C96"/>
    <w:rsid w:val="00F853CA"/>
    <w:rsid w:val="00F85892"/>
    <w:rsid w:val="00F86767"/>
    <w:rsid w:val="00F87021"/>
    <w:rsid w:val="00F87A19"/>
    <w:rsid w:val="00F87A2F"/>
    <w:rsid w:val="00F87AB5"/>
    <w:rsid w:val="00F903AE"/>
    <w:rsid w:val="00F90433"/>
    <w:rsid w:val="00F9233B"/>
    <w:rsid w:val="00F93DC2"/>
    <w:rsid w:val="00F94A27"/>
    <w:rsid w:val="00F95229"/>
    <w:rsid w:val="00F963D7"/>
    <w:rsid w:val="00FA13F3"/>
    <w:rsid w:val="00FA2185"/>
    <w:rsid w:val="00FA28E0"/>
    <w:rsid w:val="00FA3508"/>
    <w:rsid w:val="00FA6025"/>
    <w:rsid w:val="00FB1CD6"/>
    <w:rsid w:val="00FB22C3"/>
    <w:rsid w:val="00FB2D05"/>
    <w:rsid w:val="00FB2FEB"/>
    <w:rsid w:val="00FB46D5"/>
    <w:rsid w:val="00FB49D6"/>
    <w:rsid w:val="00FB6407"/>
    <w:rsid w:val="00FB6626"/>
    <w:rsid w:val="00FB6CE1"/>
    <w:rsid w:val="00FC2AA5"/>
    <w:rsid w:val="00FC3EE8"/>
    <w:rsid w:val="00FC5973"/>
    <w:rsid w:val="00FC6669"/>
    <w:rsid w:val="00FC66F1"/>
    <w:rsid w:val="00FC71EB"/>
    <w:rsid w:val="00FD0151"/>
    <w:rsid w:val="00FD01B4"/>
    <w:rsid w:val="00FD0A66"/>
    <w:rsid w:val="00FD1F7C"/>
    <w:rsid w:val="00FD45BC"/>
    <w:rsid w:val="00FD5462"/>
    <w:rsid w:val="00FD5FE7"/>
    <w:rsid w:val="00FD697D"/>
    <w:rsid w:val="00FD70A5"/>
    <w:rsid w:val="00FD7D6F"/>
    <w:rsid w:val="00FE0024"/>
    <w:rsid w:val="00FE1C4D"/>
    <w:rsid w:val="00FE2104"/>
    <w:rsid w:val="00FE2AB9"/>
    <w:rsid w:val="00FF068F"/>
    <w:rsid w:val="00FF3817"/>
    <w:rsid w:val="00FF38D2"/>
    <w:rsid w:val="00FF3A97"/>
    <w:rsid w:val="00FF44B5"/>
    <w:rsid w:val="00FF66F2"/>
    <w:rsid w:val="00FF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614D4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14D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14D4"/>
    <w:pPr>
      <w:keepNext/>
      <w:jc w:val="center"/>
      <w:outlineLvl w:val="1"/>
    </w:pPr>
    <w:rPr>
      <w:rFonts w:ascii="Tahoma" w:hAnsi="Tahoma"/>
      <w:i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614D4"/>
    <w:pPr>
      <w:keepNext/>
      <w:jc w:val="center"/>
      <w:outlineLvl w:val="2"/>
    </w:pPr>
    <w:rPr>
      <w:rFonts w:ascii="Tahoma" w:hAnsi="Tahoma"/>
      <w:b/>
      <w:lang w:val="bg-BG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14D4"/>
    <w:pPr>
      <w:keepNext/>
      <w:jc w:val="center"/>
      <w:outlineLvl w:val="3"/>
    </w:pPr>
    <w:rPr>
      <w:rFonts w:ascii="Tahoma" w:hAnsi="Tahoma"/>
      <w:b/>
      <w:i/>
      <w:lang w:val="bg-BG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614D4"/>
    <w:pPr>
      <w:keepNext/>
      <w:outlineLvl w:val="4"/>
    </w:pPr>
    <w:rPr>
      <w:rFonts w:ascii="Tahoma" w:hAnsi="Tahoma"/>
      <w:b/>
      <w:lang w:val="bg-BG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614D4"/>
    <w:pPr>
      <w:keepNext/>
      <w:outlineLvl w:val="5"/>
    </w:pPr>
    <w:rPr>
      <w:rFonts w:ascii="Tahoma" w:hAnsi="Tahoma"/>
      <w:b/>
      <w:i/>
      <w:lang w:val="bg-BG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614D4"/>
    <w:pPr>
      <w:keepNext/>
      <w:ind w:left="975"/>
      <w:outlineLvl w:val="6"/>
    </w:pPr>
    <w:rPr>
      <w:rFonts w:ascii="Tahoma" w:hAnsi="Tahoma"/>
      <w:b/>
      <w:lang w:val="bg-BG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614D4"/>
    <w:pPr>
      <w:keepNext/>
      <w:ind w:left="975"/>
      <w:jc w:val="center"/>
      <w:outlineLvl w:val="7"/>
    </w:pPr>
    <w:rPr>
      <w:rFonts w:ascii="Tahoma" w:hAnsi="Tahoma"/>
      <w:b/>
      <w:lang w:val="bg-BG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614D4"/>
    <w:pPr>
      <w:keepNext/>
      <w:ind w:left="975"/>
      <w:jc w:val="center"/>
      <w:outlineLvl w:val="8"/>
    </w:pPr>
    <w:rPr>
      <w:rFonts w:ascii="Tahoma" w:hAnsi="Tahoma"/>
      <w:i/>
      <w:lang w:val="bg-B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2614D4"/>
    <w:pPr>
      <w:jc w:val="center"/>
    </w:pPr>
    <w:rPr>
      <w:rFonts w:ascii="Tahoma" w:hAnsi="Tahoma"/>
      <w:b/>
      <w:lang w:val="bg-BG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2614D4"/>
    <w:pPr>
      <w:ind w:left="555"/>
      <w:jc w:val="both"/>
    </w:pPr>
    <w:rPr>
      <w:rFonts w:ascii="Tahoma" w:hAnsi="Tahoma" w:cs="Tahoma"/>
      <w:sz w:val="22"/>
      <w:lang w:val="bg-BG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2614D4"/>
    <w:pPr>
      <w:ind w:left="930"/>
    </w:pPr>
    <w:rPr>
      <w:rFonts w:ascii="Tahoma" w:hAnsi="Tahoma"/>
      <w:lang w:val="bg-BG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2614D4"/>
    <w:pPr>
      <w:ind w:left="555"/>
    </w:pPr>
    <w:rPr>
      <w:rFonts w:ascii="Tahoma" w:hAnsi="Tahoma"/>
      <w:lang w:val="bg-BG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1A31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1C3D9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55AC7"/>
    <w:pPr>
      <w:ind w:left="708"/>
    </w:pPr>
  </w:style>
  <w:style w:type="paragraph" w:styleId="BalloonText">
    <w:name w:val="Balloon Text"/>
    <w:basedOn w:val="Normal"/>
    <w:link w:val="BalloonTextChar"/>
    <w:uiPriority w:val="99"/>
    <w:rsid w:val="00A740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7407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84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</Words>
  <Characters>6</Characters>
  <Application>Microsoft Office Outlook</Application>
  <DocSecurity>0</DocSecurity>
  <Lines>0</Lines>
  <Paragraphs>0</Paragraphs>
  <ScaleCrop>false</ScaleCrop>
  <Company>NN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аааааа</dc:title>
  <dc:subject/>
  <dc:creator>schet1</dc:creator>
  <cp:keywords/>
  <dc:description/>
  <cp:lastModifiedBy>Schet10</cp:lastModifiedBy>
  <cp:revision>2</cp:revision>
  <cp:lastPrinted>2019-01-25T05:23:00Z</cp:lastPrinted>
  <dcterms:created xsi:type="dcterms:W3CDTF">2024-07-10T14:10:00Z</dcterms:created>
  <dcterms:modified xsi:type="dcterms:W3CDTF">2024-07-10T14:10:00Z</dcterms:modified>
</cp:coreProperties>
</file>